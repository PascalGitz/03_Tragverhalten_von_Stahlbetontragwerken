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700BF2">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59445517" w14:textId="5B9EF7B1" w:rsidR="00313942" w:rsidRDefault="00A60019" w:rsidP="00313942">
            <w:pPr>
              <w:rPr>
                <w:b/>
                <w:sz w:val="32"/>
                <w:szCs w:val="32"/>
              </w:rPr>
            </w:pPr>
            <w:bookmarkStart w:id="4" w:name="Subject" w:colFirst="0" w:colLast="0"/>
            <w:r w:rsidRPr="00A60019">
              <w:rPr>
                <w:b/>
                <w:sz w:val="32"/>
                <w:szCs w:val="32"/>
              </w:rPr>
              <w:t xml:space="preserve">MSE – Vertiefungsarbeit </w:t>
            </w:r>
            <w:r w:rsidR="002134C3">
              <w:rPr>
                <w:b/>
                <w:sz w:val="32"/>
                <w:szCs w:val="32"/>
              </w:rPr>
              <w:t>1/2</w:t>
            </w:r>
            <w:bookmarkStart w:id="5" w:name="MacroStartPosition"/>
            <w:bookmarkEnd w:id="5"/>
          </w:p>
          <w:p w14:paraId="7B367465" w14:textId="006D5B6F" w:rsidR="002134C3" w:rsidRPr="00313942" w:rsidRDefault="002134C3" w:rsidP="00313942">
            <w:pPr>
              <w:rPr>
                <w:b/>
                <w:sz w:val="32"/>
                <w:szCs w:val="32"/>
              </w:rPr>
            </w:pPr>
            <w:r>
              <w:rPr>
                <w:b/>
                <w:sz w:val="32"/>
                <w:szCs w:val="32"/>
              </w:rPr>
              <w:br/>
            </w:r>
            <w:sdt>
              <w:sdtPr>
                <w:rPr>
                  <w:b/>
                  <w:sz w:val="32"/>
                  <w:szCs w:val="32"/>
                </w:rPr>
                <w:id w:val="-1841767387"/>
                <w14:checkbox>
                  <w14:checked w14:val="1"/>
                  <w14:checkedState w14:val="2612" w14:font="MS Gothic"/>
                  <w14:uncheckedState w14:val="2610" w14:font="MS Gothic"/>
                </w14:checkbox>
              </w:sdtPr>
              <w:sdtContent>
                <w:r w:rsidR="00603A89">
                  <w:rPr>
                    <w:rFonts w:ascii="MS Gothic" w:eastAsia="MS Gothic" w:hAnsi="MS Gothic" w:hint="eastAsia"/>
                    <w:b/>
                    <w:sz w:val="32"/>
                    <w:szCs w:val="32"/>
                  </w:rPr>
                  <w:t>☒</w:t>
                </w:r>
              </w:sdtContent>
            </w:sdt>
            <w:r>
              <w:rPr>
                <w:b/>
                <w:sz w:val="32"/>
                <w:szCs w:val="32"/>
              </w:rPr>
              <w:t xml:space="preserve"> VM 1     </w:t>
            </w:r>
            <w:sdt>
              <w:sdtPr>
                <w:rPr>
                  <w:b/>
                  <w:sz w:val="32"/>
                  <w:szCs w:val="32"/>
                </w:rPr>
                <w:id w:val="-353271584"/>
                <w14:checkbox>
                  <w14:checked w14:val="0"/>
                  <w14:checkedState w14:val="2612" w14:font="MS Gothic"/>
                  <w14:uncheckedState w14:val="2610" w14:font="MS Gothic"/>
                </w14:checkbox>
              </w:sdtPr>
              <w:sdtContent>
                <w:r>
                  <w:rPr>
                    <w:rFonts w:ascii="MS Gothic" w:eastAsia="MS Gothic" w:hAnsi="MS Gothic" w:hint="eastAsia"/>
                    <w:b/>
                    <w:sz w:val="32"/>
                    <w:szCs w:val="32"/>
                  </w:rPr>
                  <w:t>☐</w:t>
                </w:r>
              </w:sdtContent>
            </w:sdt>
            <w:r>
              <w:rPr>
                <w:b/>
                <w:sz w:val="32"/>
                <w:szCs w:val="32"/>
              </w:rPr>
              <w:t xml:space="preserve"> VM 2</w:t>
            </w:r>
          </w:p>
        </w:tc>
      </w:tr>
    </w:tbl>
    <w:p w14:paraId="1DF29B49" w14:textId="2E32CE0A" w:rsidR="00BD7F3A" w:rsidRPr="00E42138" w:rsidRDefault="00BD7F3A" w:rsidP="00A60019">
      <w:pPr>
        <w:rPr>
          <w:lang w:val="en-GB"/>
        </w:rPr>
        <w:sectPr w:rsidR="00BD7F3A" w:rsidRPr="00E42138" w:rsidSect="00F347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bookmarkStart w:id="6" w:name="RecipientClosing"/>
      <w:bookmarkEnd w:id="4"/>
      <w:bookmarkEnd w:id="6"/>
    </w:p>
    <w:p w14:paraId="05A5E8C1" w14:textId="77777777" w:rsidR="00D53361" w:rsidRDefault="001C49F6" w:rsidP="00BD7F3A">
      <w:pPr>
        <w:tabs>
          <w:tab w:val="left" w:pos="5520"/>
        </w:tabs>
        <w:autoSpaceDE w:val="0"/>
        <w:autoSpaceDN w:val="0"/>
        <w:rPr>
          <w:b/>
          <w:bCs/>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3D5DDEE4" w:rsidR="00EB1DB8" w:rsidRDefault="00EB1DB8" w:rsidP="00D53361">
            <w:pPr>
              <w:tabs>
                <w:tab w:val="left" w:pos="851"/>
              </w:tabs>
              <w:autoSpaceDE w:val="0"/>
              <w:autoSpaceDN w:val="0"/>
              <w:rPr>
                <w:b/>
                <w:bCs/>
              </w:rPr>
            </w:pPr>
            <w:r w:rsidRPr="00292CA3">
              <w:rPr>
                <w:b/>
              </w:rPr>
              <w:t>Masterstudent</w:t>
            </w:r>
            <w:r w:rsidR="00E6629F">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rPr>
            </w:pPr>
            <w:r w:rsidRPr="00292CA3">
              <w:rPr>
                <w:iCs/>
              </w:rPr>
              <w:t>Vorname:</w:t>
            </w:r>
          </w:p>
        </w:tc>
        <w:tc>
          <w:tcPr>
            <w:tcW w:w="2414" w:type="dxa"/>
            <w:shd w:val="clear" w:color="auto" w:fill="D9D9D9" w:themeFill="background1" w:themeFillShade="D9"/>
          </w:tcPr>
          <w:p w14:paraId="2072828D" w14:textId="2D7C5B3F" w:rsidR="00EB1DB8" w:rsidRPr="00D628A4" w:rsidRDefault="007F6AFB"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rPr>
            </w:pPr>
            <w:r w:rsidRPr="00292CA3">
              <w:rPr>
                <w:iCs/>
              </w:rPr>
              <w:t>Nachname:</w:t>
            </w:r>
          </w:p>
        </w:tc>
        <w:tc>
          <w:tcPr>
            <w:tcW w:w="3114" w:type="dxa"/>
            <w:shd w:val="clear" w:color="auto" w:fill="D9D9D9" w:themeFill="background1" w:themeFillShade="D9"/>
          </w:tcPr>
          <w:p w14:paraId="7D7B5552" w14:textId="1C2B8E2F" w:rsidR="00EB1DB8" w:rsidRPr="00D628A4" w:rsidRDefault="007F6AFB"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77777777" w:rsidR="00E36F60" w:rsidRDefault="00E36F60" w:rsidP="00D53361">
            <w:pPr>
              <w:tabs>
                <w:tab w:val="left" w:pos="851"/>
              </w:tabs>
              <w:autoSpaceDE w:val="0"/>
              <w:autoSpaceDN w:val="0"/>
              <w:rPr>
                <w:b/>
                <w:bCs/>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rPr>
            </w:pPr>
            <w:r w:rsidRPr="00292CA3">
              <w:rPr>
                <w:iCs/>
              </w:rPr>
              <w:t>Fachgebiet/Profil:</w:t>
            </w:r>
          </w:p>
        </w:tc>
        <w:tc>
          <w:tcPr>
            <w:tcW w:w="6945" w:type="dxa"/>
            <w:gridSpan w:val="3"/>
            <w:shd w:val="clear" w:color="auto" w:fill="D9D9D9" w:themeFill="background1" w:themeFillShade="D9"/>
          </w:tcPr>
          <w:p w14:paraId="3E178992" w14:textId="188D2B42" w:rsidR="00EB1DB8" w:rsidRPr="00D628A4" w:rsidRDefault="00603A89" w:rsidP="00D53361">
            <w:pPr>
              <w:tabs>
                <w:tab w:val="left" w:pos="851"/>
              </w:tabs>
              <w:autoSpaceDE w:val="0"/>
              <w:autoSpaceDN w:val="0"/>
            </w:pPr>
            <w:r>
              <w:t>Bauingenieurwesen, Konstruktiver Ingenieurba</w:t>
            </w:r>
            <w:r w:rsidR="007F6AFB">
              <w:t>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2"/>
        <w:gridCol w:w="2403"/>
        <w:gridCol w:w="7"/>
        <w:gridCol w:w="1415"/>
        <w:gridCol w:w="3118"/>
      </w:tblGrid>
      <w:tr w:rsidR="009571BC" w14:paraId="329E25B0" w14:textId="77777777" w:rsidTr="00AA79FF">
        <w:tc>
          <w:tcPr>
            <w:tcW w:w="8925" w:type="dxa"/>
            <w:gridSpan w:val="5"/>
          </w:tcPr>
          <w:p w14:paraId="574FFCB2" w14:textId="0DDDF28F" w:rsidR="009571BC" w:rsidRDefault="009571BC" w:rsidP="00604CFE">
            <w:pPr>
              <w:tabs>
                <w:tab w:val="left" w:pos="851"/>
              </w:tabs>
              <w:autoSpaceDE w:val="0"/>
              <w:autoSpaceDN w:val="0"/>
              <w:rPr>
                <w:b/>
                <w:bCs/>
              </w:rPr>
            </w:pPr>
            <w:proofErr w:type="spellStart"/>
            <w:r>
              <w:rPr>
                <w:b/>
              </w:rPr>
              <w:t>Advisor</w:t>
            </w:r>
            <w:proofErr w:type="spellEnd"/>
            <w:r w:rsidR="00E6629F">
              <w:rPr>
                <w:b/>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rPr>
            </w:pPr>
            <w:r w:rsidRPr="00292CA3">
              <w:rPr>
                <w:iCs/>
              </w:rPr>
              <w:t>Vorname:</w:t>
            </w:r>
          </w:p>
        </w:tc>
        <w:tc>
          <w:tcPr>
            <w:tcW w:w="2410" w:type="dxa"/>
            <w:gridSpan w:val="2"/>
            <w:shd w:val="clear" w:color="auto" w:fill="D9D9D9" w:themeFill="background1" w:themeFillShade="D9"/>
          </w:tcPr>
          <w:p w14:paraId="6143352B" w14:textId="298A6D93" w:rsidR="009571BC" w:rsidRPr="00D628A4" w:rsidRDefault="00603A89"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rPr>
            </w:pPr>
            <w:r w:rsidRPr="00292CA3">
              <w:rPr>
                <w:iCs/>
              </w:rPr>
              <w:t>Nachname:</w:t>
            </w:r>
          </w:p>
        </w:tc>
        <w:tc>
          <w:tcPr>
            <w:tcW w:w="3118" w:type="dxa"/>
            <w:shd w:val="clear" w:color="auto" w:fill="D9D9D9" w:themeFill="background1" w:themeFillShade="D9"/>
          </w:tcPr>
          <w:p w14:paraId="564D8F59" w14:textId="4ED8F2D5" w:rsidR="009571BC" w:rsidRPr="00D628A4" w:rsidRDefault="00603A89"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gridSpan w:val="2"/>
            <w:shd w:val="clear" w:color="auto" w:fill="FFFFFF" w:themeFill="background1"/>
          </w:tcPr>
          <w:p w14:paraId="486B44D2" w14:textId="77777777" w:rsidR="009571BC" w:rsidRDefault="009571BC" w:rsidP="00604CFE">
            <w:pPr>
              <w:tabs>
                <w:tab w:val="left" w:pos="851"/>
              </w:tabs>
              <w:autoSpaceDE w:val="0"/>
              <w:autoSpaceDN w:val="0"/>
              <w:rPr>
                <w:b/>
                <w:bCs/>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rPr>
            </w:pPr>
          </w:p>
        </w:tc>
      </w:tr>
      <w:tr w:rsidR="009571BC" w14:paraId="3732E052" w14:textId="77777777" w:rsidTr="00AA79FF">
        <w:tc>
          <w:tcPr>
            <w:tcW w:w="8925" w:type="dxa"/>
            <w:gridSpan w:val="5"/>
          </w:tcPr>
          <w:p w14:paraId="7A29F898" w14:textId="3303D70D" w:rsidR="009571BC" w:rsidRPr="009571BC" w:rsidRDefault="009571BC" w:rsidP="00604CFE">
            <w:pPr>
              <w:tabs>
                <w:tab w:val="left" w:pos="851"/>
              </w:tabs>
              <w:autoSpaceDE w:val="0"/>
              <w:autoSpaceDN w:val="0"/>
              <w:rPr>
                <w:b/>
                <w:bCs/>
              </w:rPr>
            </w:pPr>
            <w:r w:rsidRPr="009571BC">
              <w:rPr>
                <w:b/>
                <w:iCs/>
              </w:rPr>
              <w:t>Expert</w:t>
            </w:r>
            <w:r w:rsidR="00E6629F">
              <w:rPr>
                <w:b/>
                <w:iCs/>
              </w:rPr>
              <w:t>e/-</w:t>
            </w:r>
            <w:r w:rsidRPr="009571BC">
              <w:rPr>
                <w:b/>
                <w:iCs/>
              </w:rPr>
              <w:t>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502B3DBC" w:rsidR="009571BC" w:rsidRPr="009571BC" w:rsidRDefault="00603A89" w:rsidP="00604CFE">
            <w:pPr>
              <w:tabs>
                <w:tab w:val="left" w:pos="851"/>
              </w:tabs>
              <w:autoSpaceDE w:val="0"/>
              <w:autoSpaceDN w:val="0"/>
              <w:rPr>
                <w:iCs/>
              </w:rPr>
            </w:pPr>
            <w:r>
              <w:rPr>
                <w:iCs/>
              </w:rPr>
              <w:t>Thomas</w:t>
            </w:r>
          </w:p>
        </w:tc>
        <w:tc>
          <w:tcPr>
            <w:tcW w:w="1422" w:type="dxa"/>
            <w:gridSpan w:val="2"/>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2938755E" w:rsidR="009571BC" w:rsidRPr="009571BC" w:rsidRDefault="00603A89"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5"/>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9571BC" w14:paraId="08C665B7" w14:textId="77777777" w:rsidTr="00AA79FF">
        <w:tc>
          <w:tcPr>
            <w:tcW w:w="1982" w:type="dxa"/>
          </w:tcPr>
          <w:p w14:paraId="100C85E3" w14:textId="77777777" w:rsidR="009571BC" w:rsidRPr="009571BC" w:rsidRDefault="009571BC" w:rsidP="00604CFE">
            <w:pPr>
              <w:tabs>
                <w:tab w:val="left" w:pos="851"/>
              </w:tabs>
              <w:autoSpaceDE w:val="0"/>
              <w:autoSpaceDN w:val="0"/>
              <w:rPr>
                <w:iCs/>
              </w:rPr>
            </w:pPr>
            <w:r>
              <w:rPr>
                <w:iCs/>
              </w:rPr>
              <w:t>E-Mail-Adresse:</w:t>
            </w:r>
          </w:p>
        </w:tc>
        <w:tc>
          <w:tcPr>
            <w:tcW w:w="6943" w:type="dxa"/>
            <w:gridSpan w:val="4"/>
            <w:shd w:val="clear" w:color="auto" w:fill="D9D9D9" w:themeFill="background1" w:themeFillShade="D9"/>
          </w:tcPr>
          <w:p w14:paraId="5CF39C77" w14:textId="41F1341A" w:rsidR="009571BC" w:rsidRPr="009571BC" w:rsidRDefault="00603A89" w:rsidP="00AA79FF">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rPr>
      </w:pPr>
      <w:r w:rsidRPr="000776B3">
        <w:rPr>
          <w:b/>
        </w:rPr>
        <w:t>1.</w:t>
      </w:r>
      <w:r w:rsidRPr="000776B3">
        <w:rPr>
          <w:b/>
        </w:rPr>
        <w:tab/>
        <w:t>Arbeitstitel</w:t>
      </w:r>
    </w:p>
    <w:p w14:paraId="12CE7F03" w14:textId="1D4A5FA5" w:rsidR="00E948CE" w:rsidRPr="00DD7E45" w:rsidRDefault="00000000" w:rsidP="000776B3">
      <w:pPr>
        <w:autoSpaceDE w:val="0"/>
        <w:autoSpaceDN w:val="0"/>
        <w:ind w:firstLine="851"/>
      </w:pPr>
      <w:sdt>
        <w:sdtPr>
          <w:alias w:val="Kurztitel:"/>
          <w:tag w:val="Kurztitel:"/>
          <w:id w:val="-686522797"/>
          <w:placeholder>
            <w:docPart w:val="FD284F4A300E48428F37EB636C11AD21"/>
          </w:placeholder>
          <w15:appearance w15:val="tags"/>
        </w:sdtPr>
        <w:sdtContent>
          <w:r w:rsidR="00070BFE">
            <w:t>Tragverhalten von Stahlbetontragwerken</w:t>
          </w:r>
        </w:sdtContent>
      </w:sdt>
      <w:r w:rsidR="00E948CE" w:rsidRPr="00DD7E45">
        <w:br/>
      </w:r>
    </w:p>
    <w:p w14:paraId="20D1369B" w14:textId="01436D8E" w:rsidR="000776B3" w:rsidRPr="000776B3" w:rsidRDefault="000776B3" w:rsidP="00E948CE">
      <w:pPr>
        <w:autoSpaceDE w:val="0"/>
        <w:autoSpaceDN w:val="0"/>
        <w:rPr>
          <w:b/>
          <w:bCs/>
        </w:rPr>
      </w:pPr>
      <w:r w:rsidRPr="000776B3">
        <w:rPr>
          <w:b/>
        </w:rPr>
        <w:t>2.</w:t>
      </w:r>
      <w:r w:rsidRPr="000776B3">
        <w:rPr>
          <w:b/>
        </w:rPr>
        <w:tab/>
        <w:t>Fremdmittelfinanziertes Forschungs-/Entwicklungsprojekt</w:t>
      </w:r>
    </w:p>
    <w:p w14:paraId="1528A14B" w14:textId="7E85D8FB" w:rsidR="000776B3" w:rsidRPr="00DD7E45" w:rsidRDefault="00000000"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rPr>
      </w:pPr>
    </w:p>
    <w:p w14:paraId="2C63E32F" w14:textId="15C101C6" w:rsidR="00B77F47" w:rsidRPr="000776B3" w:rsidRDefault="000776B3" w:rsidP="00E948CE">
      <w:pPr>
        <w:autoSpaceDE w:val="0"/>
        <w:autoSpaceDN w:val="0"/>
        <w:rPr>
          <w:b/>
          <w:bCs/>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rPr>
      </w:pPr>
      <w:r w:rsidRPr="000776B3">
        <w:rPr>
          <w:b/>
        </w:rPr>
        <w:t>4.</w:t>
      </w:r>
      <w:r w:rsidRPr="000776B3">
        <w:rPr>
          <w:b/>
        </w:rPr>
        <w:tab/>
        <w:t>Fachliche Schwerpunkte</w:t>
      </w:r>
    </w:p>
    <w:p w14:paraId="3282E5E3" w14:textId="7222865F" w:rsidR="000776B3" w:rsidRPr="00DD7E45" w:rsidRDefault="00000000" w:rsidP="000776B3">
      <w:pPr>
        <w:autoSpaceDE w:val="0"/>
        <w:autoSpaceDN w:val="0"/>
        <w:ind w:firstLine="851"/>
      </w:pPr>
      <w:sdt>
        <w:sdtPr>
          <w:alias w:val="Schwerpunkt A:"/>
          <w:tag w:val="Schwerpunkt A:"/>
          <w:id w:val="-1220285846"/>
          <w:placeholder>
            <w:docPart w:val="727EA61B253C4649AB240B11E7089705"/>
          </w:placeholder>
          <w15:appearance w15:val="tags"/>
        </w:sdtPr>
        <w:sdtContent>
          <w:r w:rsidR="006523EB">
            <w:t>Stahlbetonbau</w:t>
          </w:r>
        </w:sdtContent>
      </w:sdt>
    </w:p>
    <w:p w14:paraId="5A9F9D88" w14:textId="58DA9139" w:rsidR="00E912B4" w:rsidRPr="00DD7E45" w:rsidRDefault="00000000" w:rsidP="00E912B4">
      <w:pPr>
        <w:autoSpaceDE w:val="0"/>
        <w:autoSpaceDN w:val="0"/>
        <w:ind w:firstLine="851"/>
      </w:pPr>
      <w:sdt>
        <w:sdtPr>
          <w:alias w:val="Schwerpunkt B:"/>
          <w:tag w:val="Schwerpunkt B:"/>
          <w:id w:val="-808938559"/>
          <w:placeholder>
            <w:docPart w:val="B6922D3195EB466AA8395D9DE9513E21"/>
          </w:placeholder>
          <w15:appearance w15:val="tags"/>
        </w:sdtPr>
        <w:sdtContent>
          <w:r w:rsidR="00070BFE">
            <w:t>Trag- und Verformungsverhalten</w:t>
          </w:r>
        </w:sdtContent>
      </w:sdt>
    </w:p>
    <w:p w14:paraId="7288223F" w14:textId="1ADEBDB6" w:rsidR="00C763AD" w:rsidRDefault="00000000" w:rsidP="000776B3">
      <w:pPr>
        <w:autoSpaceDE w:val="0"/>
        <w:autoSpaceDN w:val="0"/>
        <w:ind w:firstLine="851"/>
        <w:rPr>
          <w:b/>
          <w:bCs/>
        </w:rPr>
      </w:pPr>
      <w:sdt>
        <w:sdtPr>
          <w:rPr>
            <w:b/>
            <w:bCs/>
          </w:rPr>
          <w:alias w:val="Schwerpunkt X:"/>
          <w:tag w:val="Schwerpunkt X:"/>
          <w:id w:val="-1943223386"/>
          <w:placeholder>
            <w:docPart w:val="7741A3E5FE9048B99C429980955A9D21"/>
          </w:placeholder>
          <w:showingPlcHdr/>
          <w15:appearance w15:val="tags"/>
        </w:sdtPr>
        <w:sdtContent>
          <w:r w:rsidR="006523EB" w:rsidRPr="00E912B4">
            <w:rPr>
              <w:rStyle w:val="Platzhaltertext"/>
            </w:rPr>
            <w:t>Klicken oder tippen Sie hier, um Text einzugeben.</w:t>
          </w:r>
        </w:sdtContent>
      </w:sdt>
      <w:r w:rsidR="00313942">
        <w:rPr>
          <w:b/>
        </w:rPr>
        <w:br/>
      </w:r>
    </w:p>
    <w:p w14:paraId="3B6D6FA7" w14:textId="5980A185" w:rsidR="007935BE" w:rsidRDefault="000776B3" w:rsidP="00C763AD">
      <w:pPr>
        <w:autoSpaceDE w:val="0"/>
        <w:autoSpaceDN w:val="0"/>
        <w:rPr>
          <w:b/>
          <w:bCs/>
        </w:rPr>
      </w:pPr>
      <w:r w:rsidRPr="000776B3">
        <w:rPr>
          <w:b/>
        </w:rPr>
        <w:t>5.</w:t>
      </w:r>
      <w:r w:rsidRPr="000776B3">
        <w:rPr>
          <w:b/>
        </w:rPr>
        <w:tab/>
        <w:t>Inhalt</w:t>
      </w:r>
    </w:p>
    <w:p w14:paraId="56839864" w14:textId="30FDA29E" w:rsidR="002E1F09" w:rsidRPr="000776B3" w:rsidRDefault="00000000" w:rsidP="002E1F09">
      <w:pPr>
        <w:autoSpaceDE w:val="0"/>
        <w:autoSpaceDN w:val="0"/>
        <w:ind w:firstLine="851"/>
        <w:rPr>
          <w:b/>
          <w:bCs/>
        </w:rPr>
      </w:pPr>
      <w:sdt>
        <w:sdtPr>
          <w:alias w:val="Kontext:"/>
          <w:tag w:val="Kontext:"/>
          <w:id w:val="-1843545245"/>
          <w:placeholder>
            <w:docPart w:val="D7624BCC10D14EC48CA2C4FEFD82E475"/>
          </w:placeholder>
          <w15:appearance w15:val="tags"/>
        </w:sdtPr>
        <w:sdtEndPr>
          <w:rPr>
            <w:b/>
            <w:bCs/>
          </w:rPr>
        </w:sdtEndPr>
        <w:sdtContent>
          <w:r w:rsidR="00AB29F4">
            <w:t>Bei der Bemessung von Stahlbetontragwerken wird insbesondere d</w:t>
          </w:r>
          <w:r w:rsidR="002C5A69">
            <w:t>eren</w:t>
          </w:r>
          <w:r w:rsidR="00AB29F4">
            <w:t xml:space="preserve"> Verformungsverhalten eher </w:t>
          </w:r>
          <w:r w:rsidR="00C72618">
            <w:t>spärlich</w:t>
          </w:r>
          <w:r w:rsidR="00AB29F4">
            <w:t xml:space="preserve"> untersucht; womöglich aufgrun</w:t>
          </w:r>
          <w:r w:rsidR="00C72618">
            <w:t>d</w:t>
          </w:r>
          <w:r w:rsidR="00AB29F4">
            <w:t xml:space="preserve"> des komplexe</w:t>
          </w:r>
          <w:r w:rsidR="00C72618">
            <w:t>n</w:t>
          </w:r>
          <w:r w:rsidR="00AB29F4">
            <w:t>, nichtlinearen Tragverhaltens von Stahlbeton.</w:t>
          </w:r>
        </w:sdtContent>
      </w:sdt>
    </w:p>
    <w:sdt>
      <w:sdtPr>
        <w:alias w:val="Ziele:"/>
        <w:tag w:val="Ziele:"/>
        <w:id w:val="506250505"/>
        <w:placeholder>
          <w:docPart w:val="6DF2D08978ED4A90A364D076B541406D"/>
        </w:placeholder>
        <w15:appearance w15:val="tags"/>
      </w:sdtPr>
      <w:sdtContent>
        <w:p w14:paraId="173EDE04" w14:textId="6FE9C955" w:rsidR="00313942" w:rsidRDefault="00AB29F4" w:rsidP="00AB29F4">
          <w:pPr>
            <w:autoSpaceDE w:val="0"/>
            <w:autoSpaceDN w:val="0"/>
            <w:ind w:firstLine="851"/>
          </w:pPr>
          <w:r>
            <w:t>In den Verti</w:t>
          </w:r>
          <w:r w:rsidR="0060410E">
            <w:t>e</w:t>
          </w:r>
          <w:r>
            <w:t>fungsa</w:t>
          </w:r>
          <w:r w:rsidR="0060410E">
            <w:t>rbeiten</w:t>
          </w:r>
          <w:r>
            <w:t xml:space="preserve"> und der Masterarbe</w:t>
          </w:r>
          <w:r w:rsidR="0060410E">
            <w:t>i</w:t>
          </w:r>
          <w:r>
            <w:t xml:space="preserve">t soll </w:t>
          </w:r>
          <w:r w:rsidR="004B6BBA">
            <w:t xml:space="preserve">mit </w:t>
          </w:r>
          <w:r w:rsidR="0060410E">
            <w:t>analytischen</w:t>
          </w:r>
          <w:r>
            <w:t xml:space="preserve"> und numerischen Methoden das Tragverha</w:t>
          </w:r>
          <w:r w:rsidR="0060410E">
            <w:t>l</w:t>
          </w:r>
          <w:r>
            <w:t>ten von Stahlbeton</w:t>
          </w:r>
          <w:r w:rsidR="004B6BBA">
            <w:t>trag</w:t>
          </w:r>
          <w:r>
            <w:t xml:space="preserve">strukturen auf Grundlage von Versuchen </w:t>
          </w:r>
          <w:r w:rsidR="0060410E">
            <w:t>untersucht und verglichen werden.</w:t>
          </w:r>
        </w:p>
      </w:sdtContent>
    </w:sdt>
    <w:p w14:paraId="487D15DE" w14:textId="53247A2D" w:rsidR="007935BE" w:rsidRPr="000776B3" w:rsidRDefault="00000000" w:rsidP="00995162">
      <w:pPr>
        <w:autoSpaceDE w:val="0"/>
        <w:autoSpaceDN w:val="0"/>
        <w:ind w:firstLine="851"/>
        <w:rPr>
          <w:b/>
          <w:bCs/>
        </w:rPr>
      </w:pPr>
      <w:sdt>
        <w:sdtPr>
          <w:alias w:val="Vorgehen:"/>
          <w:tag w:val="Vorgehen:"/>
          <w:id w:val="1471931915"/>
          <w:placeholder>
            <w:docPart w:val="DE981B00702943DC9C8596BC53B8D30A"/>
          </w:placeholder>
          <w15:appearance w15:val="tags"/>
        </w:sdtPr>
        <w:sdtContent>
          <w:r w:rsidR="0060410E">
            <w:t xml:space="preserve">Aufarbeitung der Grundlagen von </w:t>
          </w:r>
          <w:r w:rsidR="0060410E">
            <w:t>analytischen und numerischen Methoden</w:t>
          </w:r>
          <w:r w:rsidR="0060410E">
            <w:t xml:space="preserve"> zur Bestimmung des nichtlinearen Verformungsverhalten von Stahlbeton. Vergleich mit </w:t>
          </w:r>
          <w:r w:rsidR="0060410E">
            <w:t>bereits durchgeführten, gut dokumentieren Versuchen</w:t>
          </w:r>
          <w:r w:rsidR="0060410E">
            <w:t>.</w:t>
          </w:r>
        </w:sdtContent>
      </w:sdt>
      <w:r w:rsidR="002E1F09" w:rsidRPr="00DF2748">
        <w:br/>
      </w:r>
    </w:p>
    <w:p w14:paraId="5AE599FA" w14:textId="77777777" w:rsidR="000776B3" w:rsidRPr="000776B3" w:rsidRDefault="000776B3" w:rsidP="00C76440">
      <w:pPr>
        <w:autoSpaceDE w:val="0"/>
        <w:autoSpaceDN w:val="0"/>
        <w:rPr>
          <w:b/>
          <w:bCs/>
        </w:rPr>
      </w:pPr>
      <w:r w:rsidRPr="000776B3">
        <w:rPr>
          <w:b/>
        </w:rPr>
        <w:t>6.</w:t>
      </w:r>
      <w:r w:rsidRPr="000776B3">
        <w:rPr>
          <w:b/>
        </w:rPr>
        <w:tab/>
        <w:t>Fachliteratur/Web-Links/Hilfsmittel</w:t>
      </w:r>
    </w:p>
    <w:p w14:paraId="4909FD3D" w14:textId="77777777" w:rsidR="00EA5AFA" w:rsidRDefault="00EA5AFA" w:rsidP="000776B3">
      <w:pPr>
        <w:autoSpaceDE w:val="0"/>
        <w:autoSpaceDN w:val="0"/>
        <w:ind w:firstLine="851"/>
        <w:rPr>
          <w:b/>
          <w:bCs/>
        </w:rPr>
      </w:pP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2BE2F748" w:rsidR="00995162" w:rsidRPr="008567FD" w:rsidRDefault="004B6BBA" w:rsidP="004B6BBA">
            <w:pPr>
              <w:autoSpaceDE w:val="0"/>
              <w:autoSpaceDN w:val="0"/>
            </w:pPr>
            <w:bookmarkStart w:id="7"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7"/>
    <w:p w14:paraId="15CB6BB2" w14:textId="6CE86866" w:rsidR="000776B3" w:rsidRPr="000776B3" w:rsidRDefault="00C76440" w:rsidP="00C76440">
      <w:pPr>
        <w:autoSpaceDE w:val="0"/>
        <w:autoSpaceDN w:val="0"/>
        <w:rPr>
          <w:b/>
          <w:bCs/>
        </w:rPr>
      </w:pPr>
      <w:r>
        <w:rPr>
          <w:b/>
        </w:rPr>
        <w:br/>
      </w:r>
      <w:r w:rsidR="000776B3" w:rsidRPr="000776B3">
        <w:rPr>
          <w:b/>
        </w:rPr>
        <w:t>7.</w:t>
      </w:r>
      <w:r w:rsidR="000776B3" w:rsidRPr="000776B3">
        <w:rPr>
          <w:b/>
        </w:rPr>
        <w:tab/>
        <w:t>Durchführung der Arbeit</w:t>
      </w:r>
    </w:p>
    <w:p w14:paraId="37EF4E93" w14:textId="77777777" w:rsidR="000776B3" w:rsidRPr="000776B3" w:rsidRDefault="000776B3" w:rsidP="000776B3">
      <w:pPr>
        <w:autoSpaceDE w:val="0"/>
        <w:autoSpaceDN w:val="0"/>
        <w:ind w:firstLine="851"/>
        <w:rPr>
          <w:b/>
          <w:bCs/>
        </w:rPr>
      </w:pPr>
    </w:p>
    <w:tbl>
      <w:tblPr>
        <w:tblStyle w:val="EinfacheTabelle1"/>
        <w:tblW w:w="8788" w:type="dxa"/>
        <w:tblInd w:w="846" w:type="dxa"/>
        <w:tblLook w:val="04A0" w:firstRow="1" w:lastRow="0" w:firstColumn="1" w:lastColumn="0" w:noHBand="0" w:noVBand="1"/>
      </w:tblPr>
      <w:tblGrid>
        <w:gridCol w:w="3402"/>
        <w:gridCol w:w="5386"/>
      </w:tblGrid>
      <w:tr w:rsidR="00E30D28"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E30D28" w:rsidRDefault="00E30D28" w:rsidP="000776B3">
            <w:pPr>
              <w:autoSpaceDE w:val="0"/>
              <w:autoSpaceDN w:val="0"/>
            </w:pPr>
            <w:r w:rsidRPr="00C76440">
              <w:t>Start der Arbeit:</w:t>
            </w:r>
            <w:r w:rsidRPr="00C76440">
              <w:tab/>
            </w:r>
          </w:p>
        </w:tc>
        <w:tc>
          <w:tcPr>
            <w:tcW w:w="5386" w:type="dxa"/>
          </w:tcPr>
          <w:p w14:paraId="211A22EC" w14:textId="42725F5D" w:rsidR="00E30D28" w:rsidRPr="00E6629F" w:rsidRDefault="00E30D28" w:rsidP="000776B3">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sidRPr="00E6629F">
              <w:rPr>
                <w:b w:val="0"/>
                <w:bCs w:val="0"/>
              </w:rPr>
              <w:t>Mo, 1</w:t>
            </w:r>
            <w:r w:rsidR="00C27A9B">
              <w:rPr>
                <w:b w:val="0"/>
                <w:bCs w:val="0"/>
              </w:rPr>
              <w:t>8</w:t>
            </w:r>
            <w:r w:rsidRPr="00E6629F">
              <w:rPr>
                <w:b w:val="0"/>
                <w:bCs w:val="0"/>
              </w:rPr>
              <w:t>.09.202</w:t>
            </w:r>
            <w:r w:rsidR="00C27A9B">
              <w:rPr>
                <w:b w:val="0"/>
                <w:bCs w:val="0"/>
              </w:rPr>
              <w:t>3</w:t>
            </w:r>
            <w:r w:rsidRPr="00E6629F">
              <w:rPr>
                <w:b w:val="0"/>
                <w:bCs w:val="0"/>
              </w:rPr>
              <w:t xml:space="preserve"> (Semesterbeginn HS202</w:t>
            </w:r>
            <w:r w:rsidR="00C27A9B">
              <w:rPr>
                <w:b w:val="0"/>
                <w:bCs w:val="0"/>
              </w:rPr>
              <w:t>3</w:t>
            </w:r>
            <w:r w:rsidRPr="00E6629F">
              <w:rPr>
                <w:b w:val="0"/>
                <w:bCs w:val="0"/>
              </w:rPr>
              <w:t>)</w:t>
            </w:r>
          </w:p>
        </w:tc>
      </w:tr>
      <w:tr w:rsidR="00E30D28"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E30D28" w:rsidRPr="00C76440" w:rsidRDefault="00E30D28" w:rsidP="000776B3">
            <w:pPr>
              <w:autoSpaceDE w:val="0"/>
              <w:autoSpaceDN w:val="0"/>
            </w:pPr>
            <w:r w:rsidRPr="00C76440">
              <w:t>Abgabe Aufgabenstellung:</w:t>
            </w:r>
          </w:p>
        </w:tc>
        <w:tc>
          <w:tcPr>
            <w:tcW w:w="5386" w:type="dxa"/>
          </w:tcPr>
          <w:p w14:paraId="2938070C" w14:textId="54F69DA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Fr, 2</w:t>
            </w:r>
            <w:r w:rsidR="00C27A9B">
              <w:t>2</w:t>
            </w:r>
            <w:r w:rsidRPr="00C76440">
              <w:t>.09.202</w:t>
            </w:r>
            <w:r w:rsidR="00C27A9B">
              <w:t>3</w:t>
            </w:r>
            <w:r w:rsidRPr="00C76440">
              <w:t>, 17.00 Uhr</w:t>
            </w:r>
          </w:p>
        </w:tc>
      </w:tr>
      <w:tr w:rsidR="00E30D28"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E30D28" w:rsidRPr="00C76440" w:rsidRDefault="00E30D28" w:rsidP="000776B3">
            <w:pPr>
              <w:autoSpaceDE w:val="0"/>
              <w:autoSpaceDN w:val="0"/>
            </w:pPr>
            <w:r w:rsidRPr="00C76440">
              <w:t>Zwischenbesprechung:</w:t>
            </w:r>
          </w:p>
        </w:tc>
        <w:tc>
          <w:tcPr>
            <w:tcW w:w="5386" w:type="dxa"/>
          </w:tcPr>
          <w:p w14:paraId="6B5533A9" w14:textId="1094B23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während des Semesters</w:t>
            </w:r>
          </w:p>
        </w:tc>
      </w:tr>
      <w:tr w:rsidR="00E30D28"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E30D28" w:rsidRPr="00C76440" w:rsidRDefault="00E30D28" w:rsidP="000776B3">
            <w:pPr>
              <w:autoSpaceDE w:val="0"/>
              <w:autoSpaceDN w:val="0"/>
            </w:pPr>
            <w:r w:rsidRPr="00C76440">
              <w:t>Abgabe Vertiefungsarbeit:</w:t>
            </w:r>
          </w:p>
        </w:tc>
        <w:tc>
          <w:tcPr>
            <w:tcW w:w="5386" w:type="dxa"/>
          </w:tcPr>
          <w:p w14:paraId="667722D1" w14:textId="6954748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Fr, </w:t>
            </w:r>
            <w:r w:rsidR="00C27A9B">
              <w:t>19</w:t>
            </w:r>
            <w:r w:rsidRPr="00C76440">
              <w:t>.01.202</w:t>
            </w:r>
            <w:r w:rsidR="00C27A9B">
              <w:t>4</w:t>
            </w:r>
            <w:r w:rsidRPr="00C76440">
              <w:t xml:space="preserve">, 17.00 Uhr </w:t>
            </w:r>
            <w:r>
              <w:br/>
            </w:r>
            <w:r w:rsidRPr="00C76440">
              <w:t xml:space="preserve">direkt an </w:t>
            </w:r>
            <w:proofErr w:type="spellStart"/>
            <w:r w:rsidRPr="00C76440">
              <w:t>Advisor</w:t>
            </w:r>
            <w:proofErr w:type="spellEnd"/>
            <w:r w:rsidR="00E6629F">
              <w:t>/-</w:t>
            </w:r>
            <w:r w:rsidRPr="00C76440">
              <w:t>in und Expert</w:t>
            </w:r>
            <w:r w:rsidR="00E6629F">
              <w:t>e/-</w:t>
            </w:r>
            <w:r w:rsidRPr="00C76440">
              <w:t xml:space="preserve">in </w:t>
            </w:r>
          </w:p>
        </w:tc>
      </w:tr>
      <w:tr w:rsidR="00E30D28"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E30D28" w:rsidRPr="00C76440" w:rsidRDefault="00E30D28" w:rsidP="000776B3">
            <w:pPr>
              <w:autoSpaceDE w:val="0"/>
              <w:autoSpaceDN w:val="0"/>
            </w:pPr>
            <w:r w:rsidRPr="00C76440">
              <w:t>Schlusspräsentation:</w:t>
            </w:r>
            <w:r w:rsidRPr="00C76440">
              <w:tab/>
            </w:r>
          </w:p>
        </w:tc>
        <w:tc>
          <w:tcPr>
            <w:tcW w:w="5386" w:type="dxa"/>
          </w:tcPr>
          <w:p w14:paraId="51555F72" w14:textId="400E8F28"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 xml:space="preserve">bis spätestens Mi, </w:t>
            </w:r>
            <w:r w:rsidR="00C27A9B">
              <w:t>31</w:t>
            </w:r>
            <w:r w:rsidRPr="00C76440">
              <w:t>.</w:t>
            </w:r>
            <w:r w:rsidR="00C27A9B">
              <w:t>01</w:t>
            </w:r>
            <w:r w:rsidRPr="00C76440">
              <w:t>.202</w:t>
            </w:r>
            <w:r w:rsidR="00C27A9B">
              <w:t>4</w:t>
            </w:r>
          </w:p>
        </w:tc>
      </w:tr>
      <w:tr w:rsidR="00E30D28"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E30D28" w:rsidRPr="00C76440" w:rsidRDefault="00E30D28" w:rsidP="000776B3">
            <w:pPr>
              <w:autoSpaceDE w:val="0"/>
              <w:autoSpaceDN w:val="0"/>
            </w:pPr>
            <w:r w:rsidRPr="00C76440">
              <w:t>Meldung Grade:</w:t>
            </w:r>
            <w:r w:rsidRPr="00C76440">
              <w:tab/>
            </w:r>
            <w:r>
              <w:tab/>
            </w:r>
          </w:p>
        </w:tc>
        <w:tc>
          <w:tcPr>
            <w:tcW w:w="5386" w:type="dxa"/>
          </w:tcPr>
          <w:p w14:paraId="6E1094C9" w14:textId="292F796F" w:rsidR="00E30D28" w:rsidRPr="00C76440" w:rsidRDefault="00E30D28" w:rsidP="00E30D28">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Do, 0</w:t>
            </w:r>
            <w:r w:rsidR="00C27A9B">
              <w:t>8</w:t>
            </w:r>
            <w:r w:rsidRPr="00C76440">
              <w:t>.02.202</w:t>
            </w:r>
            <w:r w:rsidR="00C27A9B">
              <w:t>4</w:t>
            </w:r>
            <w:r w:rsidRPr="00C76440">
              <w:t>, 17.00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rPr>
      </w:pPr>
    </w:p>
    <w:p w14:paraId="3F531640" w14:textId="77777777" w:rsidR="000776B3" w:rsidRPr="000776B3" w:rsidRDefault="000776B3" w:rsidP="00E31621">
      <w:pPr>
        <w:autoSpaceDE w:val="0"/>
        <w:autoSpaceDN w:val="0"/>
        <w:rPr>
          <w:b/>
          <w:bCs/>
        </w:rPr>
      </w:pPr>
      <w:r w:rsidRPr="000776B3">
        <w:rPr>
          <w:b/>
        </w:rPr>
        <w:t>8.</w:t>
      </w:r>
      <w:r w:rsidRPr="000776B3">
        <w:rPr>
          <w:b/>
        </w:rPr>
        <w:tab/>
        <w:t>Dokumentation</w:t>
      </w:r>
    </w:p>
    <w:p w14:paraId="718968F1" w14:textId="52083BD7" w:rsidR="000776B3" w:rsidRPr="00E31621" w:rsidRDefault="000776B3" w:rsidP="00120971">
      <w:pPr>
        <w:autoSpaceDE w:val="0"/>
        <w:autoSpaceDN w:val="0"/>
        <w:ind w:left="851"/>
      </w:pPr>
      <w:r w:rsidRPr="00E31621">
        <w:t>Die definitive Vertiefungsarbeit wird ausschliesslich online eingereicht (</w:t>
      </w:r>
      <w:proofErr w:type="spellStart"/>
      <w:r w:rsidRPr="00E31621">
        <w:t>Advisor</w:t>
      </w:r>
      <w:proofErr w:type="spellEnd"/>
      <w:r w:rsidR="00E6629F">
        <w:t>/-</w:t>
      </w:r>
      <w:r w:rsidRPr="00E31621">
        <w:t xml:space="preserve">in, </w:t>
      </w:r>
      <w:r w:rsidR="00120971">
        <w:br/>
        <w:t>E</w:t>
      </w:r>
      <w:r w:rsidRPr="00E31621">
        <w:t>xpert</w:t>
      </w:r>
      <w:r w:rsidR="00E6629F">
        <w:t>e/-</w:t>
      </w:r>
      <w:r w:rsidRPr="00E31621">
        <w:t>in). Die Vertiefungsarbeit enthält zudem zwingend:</w:t>
      </w:r>
    </w:p>
    <w:p w14:paraId="3F8BE1A2" w14:textId="77777777" w:rsidR="000776B3" w:rsidRPr="00E31621" w:rsidRDefault="000776B3" w:rsidP="000776B3">
      <w:pPr>
        <w:autoSpaceDE w:val="0"/>
        <w:autoSpaceDN w:val="0"/>
        <w:ind w:firstLine="851"/>
      </w:pPr>
    </w:p>
    <w:p w14:paraId="745BD5E5" w14:textId="540736D0" w:rsidR="000776B3" w:rsidRPr="00A12EA5" w:rsidRDefault="000776B3" w:rsidP="00A12EA5">
      <w:pPr>
        <w:pStyle w:val="Listenabsatz"/>
        <w:numPr>
          <w:ilvl w:val="0"/>
          <w:numId w:val="22"/>
        </w:numPr>
        <w:autoSpaceDE w:val="0"/>
        <w:autoSpaceDN w:val="0"/>
        <w:ind w:left="1276"/>
        <w:rPr>
          <w:b/>
          <w:bCs/>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rPr>
      </w:pPr>
      <w:r w:rsidRPr="006D38F6">
        <w:rPr>
          <w:b/>
        </w:rPr>
        <w:t>9.</w:t>
      </w:r>
      <w:r w:rsidRPr="006D38F6">
        <w:rPr>
          <w:b/>
        </w:rPr>
        <w:tab/>
        <w:t>Zusätzliche Bemerkungen</w:t>
      </w:r>
    </w:p>
    <w:p w14:paraId="4360EF3D" w14:textId="5C6ACF4D"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Studentin/dem Studenten</w:t>
      </w:r>
      <w:r w:rsidRPr="00E31621">
        <w:t xml:space="preserve">, der HSLU und dem Industrie-/Wirtschaftspartner massgeblich. Eine Vorlage hierfür ist auf </w:t>
      </w:r>
      <w:proofErr w:type="spellStart"/>
      <w:r w:rsidRPr="00E31621">
        <w:t>MyCampus</w:t>
      </w:r>
      <w:proofErr w:type="spellEnd"/>
      <w:r w:rsidRPr="00E31621">
        <w:t xml:space="preserve"> abrufbar.</w:t>
      </w:r>
    </w:p>
    <w:p w14:paraId="7C0538EC" w14:textId="76217403" w:rsidR="00753BCD" w:rsidRDefault="00753BCD" w:rsidP="00753BCD">
      <w:pPr>
        <w:autoSpaceDE w:val="0"/>
        <w:autoSpaceDN w:val="0"/>
        <w:rPr>
          <w:i/>
        </w:rPr>
      </w:pPr>
    </w:p>
    <w:p w14:paraId="7C6C98B6" w14:textId="77777777" w:rsidR="006B2155" w:rsidRDefault="006B2155" w:rsidP="00753BCD">
      <w:pPr>
        <w:autoSpaceDE w:val="0"/>
        <w:autoSpaceDN w:val="0"/>
        <w:rPr>
          <w:i/>
        </w:rPr>
      </w:pP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187"/>
        <w:gridCol w:w="49"/>
        <w:gridCol w:w="1556"/>
        <w:gridCol w:w="1605"/>
        <w:gridCol w:w="49"/>
      </w:tblGrid>
      <w:tr w:rsidR="00755200" w14:paraId="05707B07" w14:textId="77777777" w:rsidTr="00755200">
        <w:trPr>
          <w:gridAfter w:val="1"/>
          <w:wAfter w:w="49" w:type="dxa"/>
        </w:trPr>
        <w:tc>
          <w:tcPr>
            <w:tcW w:w="1604" w:type="dxa"/>
          </w:tcPr>
          <w:p w14:paraId="6692BECC" w14:textId="445B0A03" w:rsidR="00755200" w:rsidRDefault="00755200" w:rsidP="00753BCD">
            <w:pPr>
              <w:autoSpaceDE w:val="0"/>
              <w:autoSpaceDN w:val="0"/>
            </w:pPr>
            <w:bookmarkStart w:id="8" w:name="_Hlk106359744"/>
            <w:r>
              <w:t>Ort, Datum</w:t>
            </w:r>
          </w:p>
        </w:tc>
        <w:tc>
          <w:tcPr>
            <w:tcW w:w="8025" w:type="dxa"/>
            <w:gridSpan w:val="8"/>
            <w:shd w:val="clear" w:color="auto" w:fill="D9D9D9" w:themeFill="background1" w:themeFillShade="D9"/>
          </w:tcPr>
          <w:p w14:paraId="6BFA8941" w14:textId="526FEBA8" w:rsidR="00755200" w:rsidRDefault="00C34D05" w:rsidP="00753BCD">
            <w:pPr>
              <w:autoSpaceDE w:val="0"/>
              <w:autoSpaceDN w:val="0"/>
            </w:pPr>
            <w:r>
              <w:t>Horw, 01.09.02023</w:t>
            </w:r>
          </w:p>
        </w:tc>
      </w:tr>
      <w:tr w:rsidR="00755200" w14:paraId="62BFFEB4" w14:textId="77777777" w:rsidTr="00755200">
        <w:trPr>
          <w:gridAfter w:val="1"/>
          <w:wAfter w:w="49" w:type="dxa"/>
        </w:trPr>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05" w:type="dxa"/>
            <w:gridSpan w:val="2"/>
          </w:tcPr>
          <w:p w14:paraId="02660428" w14:textId="77777777" w:rsidR="00755200" w:rsidRDefault="00755200" w:rsidP="00753BCD">
            <w:pPr>
              <w:autoSpaceDE w:val="0"/>
              <w:autoSpaceDN w:val="0"/>
            </w:pPr>
          </w:p>
        </w:tc>
        <w:tc>
          <w:tcPr>
            <w:tcW w:w="1605" w:type="dxa"/>
            <w:gridSpan w:val="2"/>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755200">
        <w:trPr>
          <w:gridAfter w:val="1"/>
          <w:wAfter w:w="49" w:type="dxa"/>
        </w:trPr>
        <w:tc>
          <w:tcPr>
            <w:tcW w:w="3209" w:type="dxa"/>
            <w:gridSpan w:val="3"/>
          </w:tcPr>
          <w:p w14:paraId="2DF81D84" w14:textId="1981F3B0" w:rsidR="00755200" w:rsidRDefault="00755200" w:rsidP="00753BCD">
            <w:pPr>
              <w:autoSpaceDE w:val="0"/>
              <w:autoSpaceDN w:val="0"/>
            </w:pPr>
            <w:proofErr w:type="spellStart"/>
            <w:r>
              <w:t>Advisor</w:t>
            </w:r>
            <w:proofErr w:type="spellEnd"/>
            <w:r w:rsidR="00E6629F">
              <w:t>/-</w:t>
            </w:r>
            <w:r>
              <w:t>in</w:t>
            </w:r>
          </w:p>
        </w:tc>
        <w:tc>
          <w:tcPr>
            <w:tcW w:w="3210" w:type="dxa"/>
            <w:gridSpan w:val="3"/>
          </w:tcPr>
          <w:p w14:paraId="35B08498" w14:textId="35AE9559" w:rsidR="00755200" w:rsidRDefault="00755200" w:rsidP="00753BCD">
            <w:pPr>
              <w:autoSpaceDE w:val="0"/>
              <w:autoSpaceDN w:val="0"/>
            </w:pPr>
            <w:r>
              <w:t>Expert</w:t>
            </w:r>
            <w:r w:rsidR="00E6629F">
              <w:t>e/-</w:t>
            </w:r>
            <w:r>
              <w:t>in</w:t>
            </w:r>
          </w:p>
        </w:tc>
        <w:tc>
          <w:tcPr>
            <w:tcW w:w="3210" w:type="dxa"/>
            <w:gridSpan w:val="3"/>
          </w:tcPr>
          <w:p w14:paraId="31D62175" w14:textId="486700EC" w:rsidR="00755200" w:rsidRDefault="00755200" w:rsidP="00753BCD">
            <w:pPr>
              <w:autoSpaceDE w:val="0"/>
              <w:autoSpaceDN w:val="0"/>
            </w:pPr>
            <w:r>
              <w:t>Student</w:t>
            </w:r>
            <w:r w:rsidR="00E6629F">
              <w:t>/-</w:t>
            </w:r>
            <w:r>
              <w:t>in</w:t>
            </w:r>
          </w:p>
        </w:tc>
      </w:tr>
      <w:tr w:rsidR="00755200" w14:paraId="634A34D0" w14:textId="77777777" w:rsidTr="00755200">
        <w:trPr>
          <w:gridAfter w:val="1"/>
          <w:wAfter w:w="49" w:type="dxa"/>
        </w:trPr>
        <w:tc>
          <w:tcPr>
            <w:tcW w:w="9629" w:type="dxa"/>
            <w:gridSpan w:val="9"/>
          </w:tcPr>
          <w:p w14:paraId="49D7A710" w14:textId="4BC27360" w:rsidR="00755200" w:rsidRDefault="00C34D05" w:rsidP="00753BCD">
            <w:pPr>
              <w:autoSpaceDE w:val="0"/>
              <w:autoSpaceDN w:val="0"/>
            </w:pPr>
            <w:r>
              <w:rPr>
                <w:noProof/>
              </w:rPr>
              <w:drawing>
                <wp:inline distT="0" distB="0" distL="0" distR="0" wp14:anchorId="7DD0F8C5" wp14:editId="58788892">
                  <wp:extent cx="1267972" cy="454154"/>
                  <wp:effectExtent l="0" t="0" r="8890" b="3175"/>
                  <wp:docPr id="1250528666" name="Grafik 1"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inline>
              </w:drawing>
            </w:r>
          </w:p>
          <w:p w14:paraId="48904F97" w14:textId="62008ABF" w:rsidR="00CF7C49" w:rsidRDefault="00CF7C49" w:rsidP="00753BCD">
            <w:pPr>
              <w:autoSpaceDE w:val="0"/>
              <w:autoSpaceDN w:val="0"/>
            </w:pPr>
          </w:p>
        </w:tc>
      </w:tr>
      <w:tr w:rsidR="00755200" w14:paraId="757DDA7B" w14:textId="77777777" w:rsidTr="00755200">
        <w:tc>
          <w:tcPr>
            <w:tcW w:w="2972" w:type="dxa"/>
            <w:gridSpan w:val="2"/>
            <w:shd w:val="clear" w:color="auto" w:fill="D9D9D9" w:themeFill="background1" w:themeFillShade="D9"/>
          </w:tcPr>
          <w:p w14:paraId="3DD277F4" w14:textId="5979D285" w:rsidR="00755200" w:rsidRDefault="00C34D05"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45DEC9CB" w:rsidR="00755200" w:rsidRDefault="00C34D05" w:rsidP="00753BCD">
            <w:pPr>
              <w:autoSpaceDE w:val="0"/>
              <w:autoSpaceDN w:val="0"/>
            </w:pPr>
            <w:r>
              <w:t>Dr. Thomas Jäger</w:t>
            </w:r>
          </w:p>
        </w:tc>
        <w:tc>
          <w:tcPr>
            <w:tcW w:w="236" w:type="dxa"/>
            <w:gridSpan w:val="2"/>
          </w:tcPr>
          <w:p w14:paraId="0F6CFB71" w14:textId="77777777" w:rsidR="00755200" w:rsidRDefault="00755200" w:rsidP="00753BCD">
            <w:pPr>
              <w:autoSpaceDE w:val="0"/>
              <w:autoSpaceDN w:val="0"/>
            </w:pPr>
          </w:p>
        </w:tc>
        <w:tc>
          <w:tcPr>
            <w:tcW w:w="3210" w:type="dxa"/>
            <w:gridSpan w:val="3"/>
            <w:shd w:val="clear" w:color="auto" w:fill="D9D9D9" w:themeFill="background1" w:themeFillShade="D9"/>
          </w:tcPr>
          <w:p w14:paraId="65652D0B" w14:textId="3898C452" w:rsidR="00755200" w:rsidRDefault="00C34D05" w:rsidP="00753BCD">
            <w:pPr>
              <w:autoSpaceDE w:val="0"/>
              <w:autoSpaceDN w:val="0"/>
            </w:pPr>
            <w:r>
              <w:t>Nino Fanger</w:t>
            </w:r>
          </w:p>
        </w:tc>
      </w:tr>
      <w:bookmarkEnd w:id="8"/>
    </w:tbl>
    <w:p w14:paraId="0266D759" w14:textId="09A7B161"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p w14:paraId="3E6026C2" w14:textId="77777777" w:rsidR="00BD7F3A" w:rsidRPr="00EB1DB8" w:rsidRDefault="00BD7F3A" w:rsidP="00BD7F3A">
      <w:pPr>
        <w:shd w:val="clear" w:color="auto" w:fill="FCC300"/>
        <w:autoSpaceDE w:val="0"/>
        <w:autoSpaceDN w:val="0"/>
        <w:ind w:left="-284" w:firstLine="284"/>
      </w:pPr>
    </w:p>
    <w:p w14:paraId="79A25B23" w14:textId="77777777" w:rsidR="0071504D" w:rsidRPr="0071504D" w:rsidRDefault="0071504D" w:rsidP="00BD7F3A">
      <w:pPr>
        <w:shd w:val="clear" w:color="auto" w:fill="FCC300"/>
        <w:autoSpaceDE w:val="0"/>
        <w:autoSpaceDN w:val="0"/>
        <w:ind w:left="-284" w:firstLine="284"/>
        <w:rPr>
          <w:b/>
          <w:bCs/>
        </w:rPr>
      </w:pPr>
      <w:r w:rsidRPr="0071504D">
        <w:t xml:space="preserve">Die Aufgabenstellung der Vertiefungsarbeit muss mit allen Unterschriften bis </w:t>
      </w:r>
      <w:r w:rsidRPr="0071504D">
        <w:rPr>
          <w:b/>
        </w:rPr>
        <w:t>spätestens Ende der</w:t>
      </w:r>
    </w:p>
    <w:p w14:paraId="2329860D" w14:textId="2C65EA59" w:rsidR="0071504D" w:rsidRDefault="0071504D" w:rsidP="0071504D">
      <w:pPr>
        <w:shd w:val="clear" w:color="auto" w:fill="FCC300"/>
        <w:autoSpaceDE w:val="0"/>
        <w:autoSpaceDN w:val="0"/>
        <w:ind w:left="-284" w:firstLine="284"/>
      </w:pPr>
      <w:r w:rsidRPr="0071504D">
        <w:rPr>
          <w:b/>
        </w:rPr>
        <w:t xml:space="preserve">1. Woche des Kontaktstudiums dem Sekretariat </w:t>
      </w:r>
      <w:proofErr w:type="spellStart"/>
      <w:r w:rsidRPr="0071504D">
        <w:rPr>
          <w:b/>
        </w:rPr>
        <w:t>B</w:t>
      </w:r>
      <w:r w:rsidR="00BA511A">
        <w:rPr>
          <w:b/>
        </w:rPr>
        <w:t>a</w:t>
      </w:r>
      <w:r w:rsidRPr="0071504D">
        <w:rPr>
          <w:b/>
        </w:rPr>
        <w:t>&amp;M</w:t>
      </w:r>
      <w:r w:rsidR="00BA511A">
        <w:rPr>
          <w:b/>
        </w:rPr>
        <w:t>a</w:t>
      </w:r>
      <w:proofErr w:type="spellEnd"/>
      <w:r w:rsidRPr="0071504D">
        <w:t xml:space="preserve"> via mse@hslu.ch abgegeben werden. </w:t>
      </w:r>
    </w:p>
    <w:p w14:paraId="0E9F4937" w14:textId="01EF158B" w:rsidR="00BD7F3A" w:rsidRPr="00E42138" w:rsidRDefault="0071504D" w:rsidP="0071504D">
      <w:pPr>
        <w:shd w:val="clear" w:color="auto" w:fill="FCC300"/>
        <w:autoSpaceDE w:val="0"/>
        <w:autoSpaceDN w:val="0"/>
        <w:ind w:left="-284" w:firstLine="284"/>
      </w:pPr>
      <w:r>
        <w:t>Ä</w:t>
      </w:r>
      <w:r w:rsidRPr="0071504D">
        <w:t>nderungen können danach jeweils per E-Mail übermittelt werden.</w:t>
      </w:r>
    </w:p>
    <w:p w14:paraId="0FC880CD" w14:textId="77777777" w:rsidR="00BD7F3A" w:rsidRPr="00E42138" w:rsidRDefault="00BD7F3A" w:rsidP="00BD7F3A">
      <w:pPr>
        <w:shd w:val="clear" w:color="auto" w:fill="FCC300"/>
        <w:autoSpaceDE w:val="0"/>
        <w:autoSpaceDN w:val="0"/>
        <w:ind w:left="-284"/>
      </w:pPr>
      <w:r w:rsidRPr="00E42138">
        <w:tab/>
      </w:r>
    </w:p>
    <w:p w14:paraId="6E7C73AD" w14:textId="1A67B58E" w:rsidR="00BD7F3A" w:rsidRPr="00E12218" w:rsidRDefault="00A15DE9" w:rsidP="00BD7F3A">
      <w:pPr>
        <w:pStyle w:val="Fuzeile"/>
      </w:pPr>
      <w:r w:rsidRPr="00F879DD">
        <w:rPr>
          <w:sz w:val="6"/>
          <w:szCs w:val="6"/>
        </w:rPr>
        <w:br/>
      </w:r>
      <w:r>
        <w:t>V</w:t>
      </w:r>
      <w:r w:rsidR="00BD7F3A" w:rsidRPr="00E12218">
        <w:t>ersion 202</w:t>
      </w:r>
      <w:r w:rsidR="00C27A9B">
        <w:t>3</w:t>
      </w:r>
      <w:r w:rsidR="00BD7F3A" w:rsidRPr="00E12218">
        <w:t>/2</w:t>
      </w:r>
      <w:r w:rsidR="00C27A9B">
        <w:t>4</w:t>
      </w:r>
    </w:p>
    <w:p w14:paraId="376EB21B" w14:textId="77777777" w:rsidR="00BD7F3A" w:rsidRPr="007813AC" w:rsidRDefault="00BD7F3A" w:rsidP="00BD7F3A">
      <w:pPr>
        <w:autoSpaceDE w:val="0"/>
        <w:autoSpaceDN w:val="0"/>
        <w:rPr>
          <w:i/>
          <w:color w:val="808080" w:themeColor="background1" w:themeShade="80"/>
          <w:lang w:val="en-GB"/>
        </w:rPr>
      </w:pPr>
    </w:p>
    <w:p w14:paraId="5157E970" w14:textId="77777777" w:rsidR="005D1D0B" w:rsidRDefault="005D1D0B" w:rsidP="00BD7F3A"/>
    <w:sectPr w:rsidR="005D1D0B" w:rsidSect="00313942">
      <w:headerReference w:type="default" r:id="rId22"/>
      <w:footerReference w:type="default" r:id="rId23"/>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509F" w14:textId="77777777" w:rsidR="000F08D9" w:rsidRPr="00C6782B" w:rsidRDefault="000F08D9">
      <w:r w:rsidRPr="00C6782B">
        <w:separator/>
      </w:r>
    </w:p>
  </w:endnote>
  <w:endnote w:type="continuationSeparator" w:id="0">
    <w:p w14:paraId="7CF26117" w14:textId="77777777" w:rsidR="000F08D9" w:rsidRPr="00C6782B" w:rsidRDefault="000F08D9">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proofErr w:type="spellStart"/>
    <w:r>
      <w:rPr>
        <w:sz w:val="14"/>
        <w:szCs w:val="14"/>
        <w:lang w:val="en-US"/>
      </w:rPr>
      <w:t>Seite</w:t>
    </w:r>
    <w:proofErr w:type="spellEnd"/>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1F01FEAF"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2134C3">
      <w:rPr>
        <w:b/>
        <w:lang w:val="de-DE"/>
      </w:rPr>
      <w:t>Fehler! Unbekannter Name für Dokument-</w:t>
    </w:r>
    <w:proofErr w:type="spellStart"/>
    <w:r w:rsidR="002134C3">
      <w:rPr>
        <w:b/>
        <w:lang w:val="de-DE"/>
      </w:rPr>
      <w: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2134C3">
      <w:rPr>
        <w:b/>
        <w:lang w:val="de-DE"/>
      </w:rPr>
      <w:t>Fehler</w:t>
    </w:r>
    <w:proofErr w:type="spellEnd"/>
    <w:r w:rsidR="002134C3">
      <w:rPr>
        <w:b/>
        <w:lang w:val="de-DE"/>
      </w:rPr>
      <w:t>! Unbekannter Name für Dokument-Eigenschaft.</w:t>
    </w:r>
    <w:r w:rsidRPr="00622FF6">
      <w:fldChar w:fldCharType="end"/>
    </w:r>
  </w:p>
  <w:p w14:paraId="156BDF89" w14:textId="341336C2"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2134C3">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2134C3">
      <w:rPr>
        <w:noProof/>
      </w:rPr>
      <w:t>23.08.2007</w:t>
    </w:r>
    <w:r w:rsidR="002134C3" w:rsidRPr="00622FF6">
      <w:rPr>
        <w:noProof/>
      </w:rPr>
      <w:t xml:space="preserve"> - </w:t>
    </w:r>
    <w:r w:rsidR="002134C3">
      <w:rPr>
        <w:noProof/>
      </w:rPr>
      <w:t>t_aufgabenstellung_vertiefungsarbeit_hs22_v2.docx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7F6AFB">
      <w:rPr>
        <w:noProof/>
      </w:rPr>
      <w:instrText>01.09.2023, 14:44:52</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7F6AFB">
      <w:rPr>
        <w:noProof/>
      </w:rPr>
      <w:t>01.09.2023, 14:44:52</w:t>
    </w:r>
    <w:r w:rsidR="007F6AFB" w:rsidRPr="00622FF6">
      <w:rPr>
        <w:noProof/>
      </w:rPr>
      <w:t xml:space="preserve"> - </w:t>
    </w:r>
    <w:r w:rsidR="007F6AFB">
      <w:rPr>
        <w:noProof/>
      </w:rPr>
      <w:t>t_aufgabenstellung_vertiefungsarbeit_hs22_v2.docx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63360"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proofErr w:type="spellStart"/>
        <w:r w:rsidR="00907C34">
          <w:rPr>
            <w:sz w:val="14"/>
            <w:szCs w:val="14"/>
            <w:lang w:val="en-US"/>
          </w:rPr>
          <w:t>Seite</w:t>
        </w:r>
        <w:proofErr w:type="spellEnd"/>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000000"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04D4" w14:textId="77777777" w:rsidR="000F08D9" w:rsidRPr="00C6782B" w:rsidRDefault="000F08D9">
      <w:r w:rsidRPr="00C6782B">
        <w:separator/>
      </w:r>
    </w:p>
  </w:footnote>
  <w:footnote w:type="continuationSeparator" w:id="0">
    <w:p w14:paraId="684DC270" w14:textId="77777777" w:rsidR="000F08D9" w:rsidRPr="00C6782B" w:rsidRDefault="000F08D9">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6131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5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6192"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7216"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0BFE"/>
    <w:rsid w:val="0007290B"/>
    <w:rsid w:val="0007646A"/>
    <w:rsid w:val="000776B3"/>
    <w:rsid w:val="00077B6A"/>
    <w:rsid w:val="000823A8"/>
    <w:rsid w:val="00082F44"/>
    <w:rsid w:val="00083714"/>
    <w:rsid w:val="000910A2"/>
    <w:rsid w:val="0009193E"/>
    <w:rsid w:val="000924DE"/>
    <w:rsid w:val="0009509D"/>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08D9"/>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329B"/>
    <w:rsid w:val="00194A45"/>
    <w:rsid w:val="001A0D83"/>
    <w:rsid w:val="001A1AF5"/>
    <w:rsid w:val="001A64BD"/>
    <w:rsid w:val="001A6649"/>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134C3"/>
    <w:rsid w:val="00221537"/>
    <w:rsid w:val="002254D5"/>
    <w:rsid w:val="002264FA"/>
    <w:rsid w:val="00226D5B"/>
    <w:rsid w:val="00230B71"/>
    <w:rsid w:val="002315B5"/>
    <w:rsid w:val="00233266"/>
    <w:rsid w:val="00233E30"/>
    <w:rsid w:val="00234599"/>
    <w:rsid w:val="0024192B"/>
    <w:rsid w:val="00241B6D"/>
    <w:rsid w:val="00243200"/>
    <w:rsid w:val="00244E44"/>
    <w:rsid w:val="002507EB"/>
    <w:rsid w:val="00253A7F"/>
    <w:rsid w:val="00254CF8"/>
    <w:rsid w:val="0025680A"/>
    <w:rsid w:val="00260084"/>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241"/>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A69"/>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6E5"/>
    <w:rsid w:val="00381D05"/>
    <w:rsid w:val="00384D67"/>
    <w:rsid w:val="00387C49"/>
    <w:rsid w:val="0039196F"/>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4004"/>
    <w:rsid w:val="004B462F"/>
    <w:rsid w:val="004B67E5"/>
    <w:rsid w:val="004B6BBA"/>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6C93"/>
    <w:rsid w:val="005E7E3B"/>
    <w:rsid w:val="005F4162"/>
    <w:rsid w:val="005F555B"/>
    <w:rsid w:val="005F5911"/>
    <w:rsid w:val="005F7C34"/>
    <w:rsid w:val="00600D40"/>
    <w:rsid w:val="006013E3"/>
    <w:rsid w:val="006022C4"/>
    <w:rsid w:val="00603A89"/>
    <w:rsid w:val="0060410E"/>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23EB"/>
    <w:rsid w:val="006544DD"/>
    <w:rsid w:val="00655C62"/>
    <w:rsid w:val="006578C1"/>
    <w:rsid w:val="006639DE"/>
    <w:rsid w:val="00665BF6"/>
    <w:rsid w:val="00665BFA"/>
    <w:rsid w:val="00667B1B"/>
    <w:rsid w:val="00667C3B"/>
    <w:rsid w:val="0067303E"/>
    <w:rsid w:val="00674950"/>
    <w:rsid w:val="00681715"/>
    <w:rsid w:val="0068421E"/>
    <w:rsid w:val="0068498D"/>
    <w:rsid w:val="00686153"/>
    <w:rsid w:val="00687B0D"/>
    <w:rsid w:val="00691AD3"/>
    <w:rsid w:val="0069330B"/>
    <w:rsid w:val="00693729"/>
    <w:rsid w:val="00695F68"/>
    <w:rsid w:val="00697233"/>
    <w:rsid w:val="006A46F8"/>
    <w:rsid w:val="006A515A"/>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6AFB"/>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3BC9"/>
    <w:rsid w:val="0088665D"/>
    <w:rsid w:val="00886F39"/>
    <w:rsid w:val="008924C1"/>
    <w:rsid w:val="00896975"/>
    <w:rsid w:val="008A1FB0"/>
    <w:rsid w:val="008A416C"/>
    <w:rsid w:val="008A4B9C"/>
    <w:rsid w:val="008A6E2D"/>
    <w:rsid w:val="008A70F0"/>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29F4"/>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B95"/>
    <w:rsid w:val="00B66BEA"/>
    <w:rsid w:val="00B70A79"/>
    <w:rsid w:val="00B71418"/>
    <w:rsid w:val="00B71DD6"/>
    <w:rsid w:val="00B737C7"/>
    <w:rsid w:val="00B76112"/>
    <w:rsid w:val="00B777C6"/>
    <w:rsid w:val="00B779B1"/>
    <w:rsid w:val="00B77F47"/>
    <w:rsid w:val="00B80453"/>
    <w:rsid w:val="00B806B3"/>
    <w:rsid w:val="00B8137B"/>
    <w:rsid w:val="00B814AF"/>
    <w:rsid w:val="00B8195A"/>
    <w:rsid w:val="00B81C31"/>
    <w:rsid w:val="00B81CEA"/>
    <w:rsid w:val="00B82901"/>
    <w:rsid w:val="00B83E3B"/>
    <w:rsid w:val="00B8542F"/>
    <w:rsid w:val="00B879E6"/>
    <w:rsid w:val="00B907F1"/>
    <w:rsid w:val="00B9388C"/>
    <w:rsid w:val="00B94B94"/>
    <w:rsid w:val="00B9648B"/>
    <w:rsid w:val="00B975C4"/>
    <w:rsid w:val="00BA115C"/>
    <w:rsid w:val="00BA511A"/>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70E3"/>
    <w:rsid w:val="00C217CD"/>
    <w:rsid w:val="00C22D95"/>
    <w:rsid w:val="00C23F66"/>
    <w:rsid w:val="00C2418F"/>
    <w:rsid w:val="00C2546E"/>
    <w:rsid w:val="00C2625E"/>
    <w:rsid w:val="00C26634"/>
    <w:rsid w:val="00C2677A"/>
    <w:rsid w:val="00C27A9B"/>
    <w:rsid w:val="00C345F4"/>
    <w:rsid w:val="00C34D05"/>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2618"/>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DCA"/>
    <w:rsid w:val="00E05CDE"/>
    <w:rsid w:val="00E06638"/>
    <w:rsid w:val="00E12E6E"/>
    <w:rsid w:val="00E13953"/>
    <w:rsid w:val="00E13F38"/>
    <w:rsid w:val="00E14841"/>
    <w:rsid w:val="00E14DB4"/>
    <w:rsid w:val="00E15A5F"/>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29F"/>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6875"/>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074">
      <w:bodyDiv w:val="1"/>
      <w:marLeft w:val="0"/>
      <w:marRight w:val="0"/>
      <w:marTop w:val="0"/>
      <w:marBottom w:val="0"/>
      <w:divBdr>
        <w:top w:val="none" w:sz="0" w:space="0" w:color="auto"/>
        <w:left w:val="none" w:sz="0" w:space="0" w:color="auto"/>
        <w:bottom w:val="none" w:sz="0" w:space="0" w:color="auto"/>
        <w:right w:val="none" w:sz="0" w:space="0" w:color="auto"/>
      </w:divBdr>
    </w:div>
    <w:div w:id="2131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tif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s>
</file>

<file path=word/_rels/footer5.xml.rels><?xml version="1.0" encoding="UTF-8" standalone="yes"?>
<Relationships xmlns="http://schemas.openxmlformats.org/package/2006/relationships"><Relationship Id="rId1" Type="http://schemas.openxmlformats.org/officeDocument/2006/relationships/image" Target="media/image5.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7624BCC10D14EC48CA2C4FEFD82E475"/>
        <w:category>
          <w:name w:val="Allgemein"/>
          <w:gallery w:val="placeholder"/>
        </w:category>
        <w:types>
          <w:type w:val="bbPlcHdr"/>
        </w:types>
        <w:behaviors>
          <w:behavior w:val="content"/>
        </w:behaviors>
        <w:guid w:val="{D45BFE72-1A7C-40C4-AAB0-2AEEEAA5CF8C}"/>
      </w:docPartPr>
      <w:docPartBody>
        <w:p w:rsidR="00407A19" w:rsidRDefault="00407A19" w:rsidP="00407A19">
          <w:pPr>
            <w:pStyle w:val="D7624BCC10D14EC48CA2C4FEFD82E4753"/>
          </w:pPr>
          <w:r w:rsidRPr="00E912B4">
            <w:rPr>
              <w:rStyle w:val="Platzhaltertext"/>
            </w:rPr>
            <w:t>Klicken oder tippen Sie hier, um Text einzugeben.</w:t>
          </w:r>
        </w:p>
      </w:docPartBody>
    </w:docPart>
    <w:docPart>
      <w:docPartPr>
        <w:name w:val="6DF2D08978ED4A90A364D076B541406D"/>
        <w:category>
          <w:name w:val="Allgemein"/>
          <w:gallery w:val="placeholder"/>
        </w:category>
        <w:types>
          <w:type w:val="bbPlcHdr"/>
        </w:types>
        <w:behaviors>
          <w:behavior w:val="content"/>
        </w:behaviors>
        <w:guid w:val="{93382BDB-79C2-4F69-9DB0-F284D45A1139}"/>
      </w:docPartPr>
      <w:docPartBody>
        <w:p w:rsidR="00407A19" w:rsidRDefault="00407A19" w:rsidP="00407A19">
          <w:pPr>
            <w:pStyle w:val="6DF2D08978ED4A90A364D076B541406D3"/>
          </w:pPr>
          <w:r w:rsidRPr="00E912B4">
            <w:rPr>
              <w:rStyle w:val="Platzhaltertext"/>
            </w:rPr>
            <w:t>Klicken oder tippen Sie hier, um Text einzugeben.</w:t>
          </w:r>
        </w:p>
      </w:docPartBody>
    </w:docPart>
    <w:docPart>
      <w:docPartPr>
        <w:name w:val="DE981B00702943DC9C8596BC53B8D30A"/>
        <w:category>
          <w:name w:val="Allgemein"/>
          <w:gallery w:val="placeholder"/>
        </w:category>
        <w:types>
          <w:type w:val="bbPlcHdr"/>
        </w:types>
        <w:behaviors>
          <w:behavior w:val="content"/>
        </w:behaviors>
        <w:guid w:val="{E7D77F32-2E8F-46EF-B30C-046E7E386BC0}"/>
      </w:docPartPr>
      <w:docPartBody>
        <w:p w:rsidR="00407A19" w:rsidRDefault="00407A19" w:rsidP="00407A19">
          <w:pPr>
            <w:pStyle w:val="DE981B00702943DC9C8596BC53B8D30A3"/>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236C2D"/>
    <w:rsid w:val="00407A19"/>
    <w:rsid w:val="00617F65"/>
    <w:rsid w:val="00824CF4"/>
    <w:rsid w:val="008D3FD0"/>
    <w:rsid w:val="00B7195A"/>
    <w:rsid w:val="00E667CF"/>
    <w:rsid w:val="00EA58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7A19"/>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b8624ec-695b-4c45-8dbd-05edb4466d2b"/>
    <TaxKeywordTaxHTField xmlns="eb8624ec-695b-4c45-8dbd-05edb4466d2b">
      <Terms xmlns="http://schemas.microsoft.com/office/infopath/2007/PartnerControls"/>
    </TaxKeywordTaxHTField>
    <TaxCatchAllLabel xmlns="eb8624ec-695b-4c45-8dbd-05edb4466d2b"/>
  </documentManagement>
</p:properties>
</file>

<file path=customXml/item3.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4.xml><?xml version="1.0" encoding="utf-8"?>
<ct:contentTypeSchema xmlns:ct="http://schemas.microsoft.com/office/2006/metadata/contentType" xmlns:ma="http://schemas.microsoft.com/office/2006/metadata/properties/metaAttributes" ct:_="" ma:_="" ma:contentTypeName="InternDocs" ma:contentTypeID="0x010100B22B0BF8E5249844A74DE4EE2E428A82020094FFE9D0AEC75B479476B5FA3EB47A80" ma:contentTypeVersion="12" ma:contentTypeDescription="" ma:contentTypeScope="" ma:versionID="6da3cbc40ff7a99e16e2db9cc80184f1">
  <xsd:schema xmlns:xsd="http://www.w3.org/2001/XMLSchema" xmlns:xs="http://www.w3.org/2001/XMLSchema" xmlns:p="http://schemas.microsoft.com/office/2006/metadata/properties" xmlns:ns2="eb8624ec-695b-4c45-8dbd-05edb4466d2b" targetNamespace="http://schemas.microsoft.com/office/2006/metadata/properties" ma:root="true" ma:fieldsID="568e4348bc2e7c00f7a98830ef63454b" ns2:_="">
    <xsd:import namespace="eb8624ec-695b-4c45-8dbd-05edb4466d2b"/>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8624ec-695b-4c45-8dbd-05edb4466d2b"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Unternehmensstichwörter" ma:readOnly="false" ma:fieldId="{23f27201-bee3-471e-b2e7-b64fd8b7ca38}" ma:taxonomyMulti="true" ma:sspId="5cc04a6d-bfd8-4f76-86a3-34ab2d24c771"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fd60cd16-cb9d-4087-aeab-d40c9d52b1fe}" ma:internalName="TaxCatchAll" ma:readOnly="false" ma:showField="CatchAllData" ma:web="eb8624ec-695b-4c45-8dbd-05edb4466d2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fd60cd16-cb9d-4087-aeab-d40c9d52b1fe}" ma:internalName="TaxCatchAllLabel" ma:readOnly="false" ma:showField="CatchAllDataLabel" ma:web="eb8624ec-695b-4c45-8dbd-05edb4466d2b">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E4E65721-E7E5-4833-A92A-D214EBB3F996}">
  <ds:schemaRefs>
    <ds:schemaRef ds:uri="http://schemas.microsoft.com/office/2006/metadata/properties"/>
    <ds:schemaRef ds:uri="http://schemas.microsoft.com/office/infopath/2007/PartnerControls"/>
    <ds:schemaRef ds:uri="eb8624ec-695b-4c45-8dbd-05edb4466d2b"/>
  </ds:schemaRefs>
</ds:datastoreItem>
</file>

<file path=customXml/itemProps3.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4.xml><?xml version="1.0" encoding="utf-8"?>
<ds:datastoreItem xmlns:ds="http://schemas.openxmlformats.org/officeDocument/2006/customXml" ds:itemID="{24176D18-D1B8-4CDE-BAAC-6EF5AD1D3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8624ec-695b-4c45-8dbd-05edb4466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65C47D-3612-4371-8F52-F1231F38D918}">
  <ds:schemaRefs>
    <ds:schemaRef ds:uri="http://schemas.microsoft.com/sharepoint/v3/contenttype/forms"/>
  </ds:schemaRefs>
</ds:datastoreItem>
</file>

<file path=customXml/itemProps6.xml><?xml version="1.0" encoding="utf-8"?>
<ds:datastoreItem xmlns:ds="http://schemas.openxmlformats.org/officeDocument/2006/customXml" ds:itemID="{630AB61A-1FAB-4F81-AA4D-283CA1D7D328}">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00+Template+A4+high (1)</Template>
  <TotalTime>0</TotalTime>
  <Pages>3</Pages>
  <Words>481</Words>
  <Characters>3032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Aufgabenstellung Vertiefungsarbeit</vt:lpstr>
      <vt:lpstr/>
    </vt:vector>
  </TitlesOfParts>
  <Manager/>
  <Company/>
  <LinksUpToDate>false</LinksUpToDate>
  <CharactersWithSpaces>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Aufgabenstellung Vertiefungsarbeit</dc:title>
  <dc:creator>von Allmen Silvia HSLU T&amp;A</dc:creator>
  <cp:keywords/>
  <cp:lastModifiedBy>Heinzmann Daniel HSLU T&amp;A</cp:lastModifiedBy>
  <cp:revision>81</cp:revision>
  <cp:lastPrinted>2007-08-23T08:57:00Z</cp:lastPrinted>
  <dcterms:created xsi:type="dcterms:W3CDTF">2022-06-09T13:36:00Z</dcterms:created>
  <dcterms:modified xsi:type="dcterms:W3CDTF">2023-09-01T13:59:00Z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Doc.Text">
    <vt:lpwstr>Text</vt:lpwstr>
  </property>
  <property fmtid="{D5CDD505-2E9C-101B-9397-08002B2CF9AE}" pid="5" name="Organisation.Address4">
    <vt:lpwstr>www.hslu.ch</vt:lpwstr>
  </property>
  <property fmtid="{D5CDD505-2E9C-101B-9397-08002B2CF9AE}" pid="6" name="Contactperson.SchoolPart">
    <vt:lpwstr/>
  </property>
  <property fmtid="{D5CDD505-2E9C-101B-9397-08002B2CF9AE}" pid="7" name="Doc.Document">
    <vt:lpwstr>Dokument</vt:lpwstr>
  </property>
  <property fmtid="{D5CDD505-2E9C-101B-9397-08002B2CF9AE}" pid="8" name="Recipient.EMail">
    <vt:lpwstr/>
  </property>
  <property fmtid="{D5CDD505-2E9C-101B-9397-08002B2CF9AE}" pid="9" name="Signature2.Name">
    <vt:lpwstr/>
  </property>
  <property fmtid="{D5CDD505-2E9C-101B-9397-08002B2CF9AE}" pid="10" name="TaxKeyword">
    <vt:lpwstr/>
  </property>
  <property fmtid="{D5CDD505-2E9C-101B-9397-08002B2CF9AE}" pid="11" name="Contactperson.DirectPhone">
    <vt:lpwstr/>
  </property>
  <property fmtid="{D5CDD505-2E9C-101B-9397-08002B2CF9AE}" pid="12" name="Recipient.DeliveryOption">
    <vt:lpwstr/>
  </property>
  <property fmtid="{D5CDD505-2E9C-101B-9397-08002B2CF9AE}" pid="13" name="Signature2.SchoolPart">
    <vt:lpwstr/>
  </property>
  <property fmtid="{D5CDD505-2E9C-101B-9397-08002B2CF9AE}" pid="14" name="Doc.Recipient">
    <vt:lpwstr>Empfänger</vt:lpwstr>
  </property>
  <property fmtid="{D5CDD505-2E9C-101B-9397-08002B2CF9AE}" pid="15" name="BM_Enclosures">
    <vt:lpwstr/>
  </property>
  <property fmtid="{D5CDD505-2E9C-101B-9397-08002B2CF9AE}" pid="16" name="Outputprofile.DraftPathTime">
    <vt:lpwstr/>
  </property>
  <property fmtid="{D5CDD505-2E9C-101B-9397-08002B2CF9AE}" pid="17" name="BM_RecipientClosing">
    <vt:lpwstr/>
  </property>
  <property fmtid="{D5CDD505-2E9C-101B-9397-08002B2CF9AE}" pid="18" name="Doc.Subject">
    <vt:lpwstr>Betreff</vt:lpwstr>
  </property>
  <property fmtid="{D5CDD505-2E9C-101B-9397-08002B2CF9AE}" pid="19" name="_dlc_DocId">
    <vt:lpwstr>HSLUTA-509-61</vt:lpwstr>
  </property>
  <property fmtid="{D5CDD505-2E9C-101B-9397-08002B2CF9AE}" pid="20" name="ContentTypeId">
    <vt:lpwstr>0x010100B22B0BF8E5249844A74DE4EE2E428A82020094FFE9D0AEC75B479476B5FA3EB47A80</vt:lpwstr>
  </property>
  <property fmtid="{D5CDD505-2E9C-101B-9397-08002B2CF9AE}" pid="21" name="Contactperson.Additive">
    <vt:lpwstr/>
  </property>
  <property fmtid="{D5CDD505-2E9C-101B-9397-08002B2CF9AE}" pid="22" name="Organisation.City">
    <vt:lpwstr>Horw</vt:lpwstr>
  </property>
  <property fmtid="{D5CDD505-2E9C-101B-9397-08002B2CF9AE}" pid="23" name="Doc.Telephone">
    <vt:lpwstr>T direkt</vt:lpwstr>
  </property>
  <property fmtid="{D5CDD505-2E9C-101B-9397-08002B2CF9AE}" pid="24" name="CustomField.DocumentType">
    <vt:lpwstr/>
  </property>
  <property fmtid="{D5CDD505-2E9C-101B-9397-08002B2CF9AE}" pid="25" name="Doc.ToWhom">
    <vt:lpwstr>Geht an:</vt:lpwstr>
  </property>
  <property fmtid="{D5CDD505-2E9C-101B-9397-08002B2CF9AE}" pid="26" name="BM_DocumentType">
    <vt:lpwstr/>
  </property>
  <property fmtid="{D5CDD505-2E9C-101B-9397-08002B2CF9AE}" pid="27" name="Organisation.Address3">
    <vt:lpwstr>T +41 41 349 33 11, F +41 41 349 39 60</vt:lpwstr>
  </property>
  <property fmtid="{D5CDD505-2E9C-101B-9397-08002B2CF9AE}" pid="28" name="Signature1.Name">
    <vt:lpwstr/>
  </property>
  <property fmtid="{D5CDD505-2E9C-101B-9397-08002B2CF9AE}" pid="29" name="Signature1.SchoolPart">
    <vt:lpwstr/>
  </property>
  <property fmtid="{D5CDD505-2E9C-101B-9397-08002B2CF9AE}" pid="30" name="Signature2.OrganisationUnit">
    <vt:lpwstr/>
  </property>
  <property fmtid="{D5CDD505-2E9C-101B-9397-08002B2CF9AE}" pid="31" name="Contactperson.Name">
    <vt:lpwstr/>
  </property>
  <property fmtid="{D5CDD505-2E9C-101B-9397-08002B2CF9AE}" pid="32" name="Signature2.Function">
    <vt:lpwstr/>
  </property>
  <property fmtid="{D5CDD505-2E9C-101B-9397-08002B2CF9AE}" pid="33" name="Author.Name">
    <vt:lpwstr/>
  </property>
  <property fmtid="{D5CDD505-2E9C-101B-9397-08002B2CF9AE}" pid="34" name="Signature1.OrganisationUnit">
    <vt:lpwstr/>
  </property>
  <property fmtid="{D5CDD505-2E9C-101B-9397-08002B2CF9AE}" pid="35" name="BM_Text">
    <vt:lpwstr/>
  </property>
  <property fmtid="{D5CDD505-2E9C-101B-9397-08002B2CF9AE}" pid="36" name="_dlc_DocIdItemGuid">
    <vt:lpwstr>82a51a40-af7a-4b5c-89d0-da5927410e9c</vt:lpwstr>
  </property>
  <property fmtid="{D5CDD505-2E9C-101B-9397-08002B2CF9AE}" pid="37" name="Doc.Page">
    <vt:lpwstr>Seite</vt:lpwstr>
  </property>
  <property fmtid="{D5CDD505-2E9C-101B-9397-08002B2CF9AE}" pid="38" name="Contactperson.EMail">
    <vt:lpwstr/>
  </property>
  <property fmtid="{D5CDD505-2E9C-101B-9397-08002B2CF9AE}" pid="39" name="Organisation.Address1">
    <vt:lpwstr/>
  </property>
  <property fmtid="{D5CDD505-2E9C-101B-9397-08002B2CF9AE}" pid="40" name="Signature1.Function">
    <vt:lpwstr/>
  </property>
  <property fmtid="{D5CDD505-2E9C-101B-9397-08002B2CF9AE}" pid="41" name="BM_Subject">
    <vt:lpwstr/>
  </property>
  <property fmtid="{D5CDD505-2E9C-101B-9397-08002B2CF9AE}" pid="42" name="Contactperson.OrganisationUnit">
    <vt:lpwstr/>
  </property>
  <property fmtid="{D5CDD505-2E9C-101B-9397-08002B2CF9AE}" pid="43" name="Contactperson.Function">
    <vt:lpwstr/>
  </property>
  <property fmtid="{D5CDD505-2E9C-101B-9397-08002B2CF9AE}" pid="44" name="CustomField.DokumentTyp">
    <vt:lpwstr/>
  </property>
  <property fmtid="{D5CDD505-2E9C-101B-9397-08002B2CF9AE}" pid="45" name="_dlc_DocIdUrl">
    <vt:lpwstr>https://intranet.hslu.ch/technikarchitektur/abta/amse/_layouts/DocIdRedir.aspx?ID=HSLUTA-509-61, HSLUTA-509-61</vt:lpwstr>
  </property>
  <property fmtid="{D5CDD505-2E9C-101B-9397-08002B2CF9AE}" pid="46" name="Recipient.Closing">
    <vt:lpwstr/>
  </property>
  <property fmtid="{D5CDD505-2E9C-101B-9397-08002B2CF9AE}" pid="47" name="URL">
    <vt:lpwstr/>
  </property>
  <property fmtid="{D5CDD505-2E9C-101B-9397-08002B2CF9AE}" pid="48" name="Organisation.Address2">
    <vt:lpwstr>Technikumstrasse 21, CH-6048 Horw</vt:lpwstr>
  </property>
  <property fmtid="{D5CDD505-2E9C-101B-9397-08002B2CF9AE}" pid="49" name="Outputprofile.InternalPath">
    <vt:lpwstr/>
  </property>
  <property fmtid="{D5CDD505-2E9C-101B-9397-08002B2CF9AE}" pid="50" name="MSIP_Label_e8b0afbd-3cf7-4707-aee4-8dc9d855de29_Enabled">
    <vt:lpwstr>true</vt:lpwstr>
  </property>
  <property fmtid="{D5CDD505-2E9C-101B-9397-08002B2CF9AE}" pid="51" name="MSIP_Label_e8b0afbd-3cf7-4707-aee4-8dc9d855de29_SetDate">
    <vt:lpwstr>2022-12-16T09:41:05Z</vt:lpwstr>
  </property>
  <property fmtid="{D5CDD505-2E9C-101B-9397-08002B2CF9AE}" pid="52" name="MSIP_Label_e8b0afbd-3cf7-4707-aee4-8dc9d855de29_Method">
    <vt:lpwstr>Standard</vt:lpwstr>
  </property>
  <property fmtid="{D5CDD505-2E9C-101B-9397-08002B2CF9AE}" pid="53" name="MSIP_Label_e8b0afbd-3cf7-4707-aee4-8dc9d855de29_Name">
    <vt:lpwstr>intern</vt:lpwstr>
  </property>
  <property fmtid="{D5CDD505-2E9C-101B-9397-08002B2CF9AE}" pid="54" name="MSIP_Label_e8b0afbd-3cf7-4707-aee4-8dc9d855de29_SiteId">
    <vt:lpwstr>75a34008-d7d1-4924-8e78-31fea86f6e68</vt:lpwstr>
  </property>
  <property fmtid="{D5CDD505-2E9C-101B-9397-08002B2CF9AE}" pid="55" name="MSIP_Label_e8b0afbd-3cf7-4707-aee4-8dc9d855de29_ActionId">
    <vt:lpwstr>f4113a6a-24e2-44d1-bfeb-29784e669ce4</vt:lpwstr>
  </property>
  <property fmtid="{D5CDD505-2E9C-101B-9397-08002B2CF9AE}" pid="56" name="MSIP_Label_e8b0afbd-3cf7-4707-aee4-8dc9d855de29_ContentBits">
    <vt:lpwstr>0</vt:lpwstr>
  </property>
</Properties>
</file>