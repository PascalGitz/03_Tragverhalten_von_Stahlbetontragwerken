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700BF2">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59445517" w14:textId="5B9EF7B1" w:rsidR="00313942" w:rsidRDefault="00A60019" w:rsidP="00313942">
            <w:pPr>
              <w:rPr>
                <w:b/>
                <w:sz w:val="32"/>
                <w:szCs w:val="32"/>
              </w:rPr>
            </w:pPr>
            <w:bookmarkStart w:id="4" w:name="Subject" w:colFirst="0" w:colLast="0"/>
            <w:r w:rsidRPr="00A60019">
              <w:rPr>
                <w:b/>
                <w:sz w:val="32"/>
                <w:szCs w:val="32"/>
              </w:rPr>
              <w:t xml:space="preserve">MSE – Vertiefungsarbeit </w:t>
            </w:r>
            <w:r w:rsidR="002134C3">
              <w:rPr>
                <w:b/>
                <w:sz w:val="32"/>
                <w:szCs w:val="32"/>
              </w:rPr>
              <w:t>1/2</w:t>
            </w:r>
            <w:bookmarkStart w:id="5" w:name="MacroStartPosition"/>
            <w:bookmarkEnd w:id="5"/>
          </w:p>
          <w:p w14:paraId="7B367465" w14:textId="006D5B6F" w:rsidR="002134C3" w:rsidRPr="00313942" w:rsidRDefault="002134C3" w:rsidP="00313942">
            <w:pPr>
              <w:rPr>
                <w:b/>
                <w:sz w:val="32"/>
                <w:szCs w:val="32"/>
              </w:rPr>
            </w:pPr>
            <w:r>
              <w:rPr>
                <w:b/>
                <w:sz w:val="32"/>
                <w:szCs w:val="32"/>
              </w:rPr>
              <w:br/>
            </w:r>
            <w:sdt>
              <w:sdtPr>
                <w:rPr>
                  <w:b/>
                  <w:sz w:val="32"/>
                  <w:szCs w:val="32"/>
                </w:rPr>
                <w:id w:val="-1841767387"/>
                <w14:checkbox>
                  <w14:checked w14:val="1"/>
                  <w14:checkedState w14:val="2612" w14:font="MS Gothic"/>
                  <w14:uncheckedState w14:val="2610" w14:font="MS Gothic"/>
                </w14:checkbox>
              </w:sdtPr>
              <w:sdtEndPr/>
              <w:sdtContent>
                <w:r w:rsidR="00603A89">
                  <w:rPr>
                    <w:rFonts w:ascii="MS Gothic" w:eastAsia="MS Gothic" w:hAnsi="MS Gothic" w:hint="eastAsia"/>
                    <w:b/>
                    <w:sz w:val="32"/>
                    <w:szCs w:val="32"/>
                  </w:rPr>
                  <w:t>☒</w:t>
                </w:r>
              </w:sdtContent>
            </w:sdt>
            <w:r>
              <w:rPr>
                <w:b/>
                <w:sz w:val="32"/>
                <w:szCs w:val="32"/>
              </w:rPr>
              <w:t xml:space="preserve"> VM 1     </w:t>
            </w:r>
            <w:sdt>
              <w:sdtPr>
                <w:rPr>
                  <w:b/>
                  <w:sz w:val="32"/>
                  <w:szCs w:val="32"/>
                </w:rPr>
                <w:id w:val="-353271584"/>
                <w14:checkbox>
                  <w14:checked w14:val="0"/>
                  <w14:checkedState w14:val="2612" w14:font="MS Gothic"/>
                  <w14:uncheckedState w14:val="2610" w14:font="MS Gothic"/>
                </w14:checkbox>
              </w:sdtPr>
              <w:sdtEndPr/>
              <w:sdtContent>
                <w:r>
                  <w:rPr>
                    <w:rFonts w:ascii="MS Gothic" w:eastAsia="MS Gothic" w:hAnsi="MS Gothic" w:hint="eastAsia"/>
                    <w:b/>
                    <w:sz w:val="32"/>
                    <w:szCs w:val="32"/>
                  </w:rPr>
                  <w:t>☐</w:t>
                </w:r>
              </w:sdtContent>
            </w:sdt>
            <w:r>
              <w:rPr>
                <w:b/>
                <w:sz w:val="32"/>
                <w:szCs w:val="32"/>
              </w:rPr>
              <w:t xml:space="preserve"> VM 2</w:t>
            </w:r>
          </w:p>
        </w:tc>
      </w:tr>
    </w:tbl>
    <w:p w14:paraId="1DF29B49" w14:textId="2E32CE0A" w:rsidR="00BD7F3A" w:rsidRPr="00E42138" w:rsidRDefault="00BD7F3A" w:rsidP="00A60019">
      <w:pPr>
        <w:rPr>
          <w:lang w:val="en-GB"/>
        </w:rPr>
        <w:sectPr w:rsidR="00BD7F3A" w:rsidRPr="00E42138" w:rsidSect="00F347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bookmarkStart w:id="6" w:name="RecipientClosing"/>
      <w:bookmarkEnd w:id="4"/>
      <w:bookmarkEnd w:id="6"/>
    </w:p>
    <w:p w14:paraId="05A5E8C1" w14:textId="77777777" w:rsidR="00D53361" w:rsidRDefault="001C49F6" w:rsidP="00BD7F3A">
      <w:pPr>
        <w:tabs>
          <w:tab w:val="left" w:pos="5520"/>
        </w:tabs>
        <w:autoSpaceDE w:val="0"/>
        <w:autoSpaceDN w:val="0"/>
        <w:rPr>
          <w:b/>
          <w:bCs/>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3D5DDEE4" w:rsidR="00EB1DB8" w:rsidRDefault="00EB1DB8" w:rsidP="00D53361">
            <w:pPr>
              <w:tabs>
                <w:tab w:val="left" w:pos="851"/>
              </w:tabs>
              <w:autoSpaceDE w:val="0"/>
              <w:autoSpaceDN w:val="0"/>
              <w:rPr>
                <w:b/>
                <w:bCs/>
              </w:rPr>
            </w:pPr>
            <w:r w:rsidRPr="00292CA3">
              <w:rPr>
                <w:b/>
              </w:rPr>
              <w:t>Masterstudent</w:t>
            </w:r>
            <w:r w:rsidR="00E6629F">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rPr>
            </w:pPr>
            <w:r w:rsidRPr="00292CA3">
              <w:rPr>
                <w:iCs/>
              </w:rPr>
              <w:t>Vorname:</w:t>
            </w:r>
          </w:p>
        </w:tc>
        <w:tc>
          <w:tcPr>
            <w:tcW w:w="2414" w:type="dxa"/>
            <w:shd w:val="clear" w:color="auto" w:fill="D9D9D9" w:themeFill="background1" w:themeFillShade="D9"/>
          </w:tcPr>
          <w:p w14:paraId="2072828D" w14:textId="2D7C5B3F" w:rsidR="00EB1DB8" w:rsidRPr="00D628A4" w:rsidRDefault="007F6AFB"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rPr>
            </w:pPr>
            <w:r w:rsidRPr="00292CA3">
              <w:rPr>
                <w:iCs/>
              </w:rPr>
              <w:t>Nachname:</w:t>
            </w:r>
          </w:p>
        </w:tc>
        <w:tc>
          <w:tcPr>
            <w:tcW w:w="3114" w:type="dxa"/>
            <w:shd w:val="clear" w:color="auto" w:fill="D9D9D9" w:themeFill="background1" w:themeFillShade="D9"/>
          </w:tcPr>
          <w:p w14:paraId="7D7B5552" w14:textId="1C2B8E2F" w:rsidR="00EB1DB8" w:rsidRPr="00D628A4" w:rsidRDefault="007F6AFB"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77777777" w:rsidR="00E36F60" w:rsidRDefault="00E36F60" w:rsidP="00D53361">
            <w:pPr>
              <w:tabs>
                <w:tab w:val="left" w:pos="851"/>
              </w:tabs>
              <w:autoSpaceDE w:val="0"/>
              <w:autoSpaceDN w:val="0"/>
              <w:rPr>
                <w:b/>
                <w:bCs/>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rPr>
            </w:pPr>
            <w:r w:rsidRPr="00292CA3">
              <w:rPr>
                <w:iCs/>
              </w:rPr>
              <w:t>Fachgebiet/Profil:</w:t>
            </w:r>
          </w:p>
        </w:tc>
        <w:tc>
          <w:tcPr>
            <w:tcW w:w="6945" w:type="dxa"/>
            <w:gridSpan w:val="3"/>
            <w:shd w:val="clear" w:color="auto" w:fill="D9D9D9" w:themeFill="background1" w:themeFillShade="D9"/>
          </w:tcPr>
          <w:p w14:paraId="3E178992" w14:textId="188D2B42" w:rsidR="00EB1DB8" w:rsidRPr="00D628A4" w:rsidRDefault="00603A89" w:rsidP="00D53361">
            <w:pPr>
              <w:tabs>
                <w:tab w:val="left" w:pos="851"/>
              </w:tabs>
              <w:autoSpaceDE w:val="0"/>
              <w:autoSpaceDN w:val="0"/>
            </w:pPr>
            <w:r>
              <w:t>Bauingenieurwesen, Konstruktiver Ingenieurba</w:t>
            </w:r>
            <w:r w:rsidR="007F6AFB">
              <w:t>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2"/>
        <w:gridCol w:w="2403"/>
        <w:gridCol w:w="7"/>
        <w:gridCol w:w="1415"/>
        <w:gridCol w:w="3118"/>
      </w:tblGrid>
      <w:tr w:rsidR="009571BC" w14:paraId="329E25B0" w14:textId="77777777" w:rsidTr="00AA79FF">
        <w:tc>
          <w:tcPr>
            <w:tcW w:w="8925" w:type="dxa"/>
            <w:gridSpan w:val="5"/>
          </w:tcPr>
          <w:p w14:paraId="574FFCB2" w14:textId="0DDDF28F" w:rsidR="009571BC" w:rsidRDefault="009571BC" w:rsidP="00604CFE">
            <w:pPr>
              <w:tabs>
                <w:tab w:val="left" w:pos="851"/>
              </w:tabs>
              <w:autoSpaceDE w:val="0"/>
              <w:autoSpaceDN w:val="0"/>
              <w:rPr>
                <w:b/>
                <w:bCs/>
              </w:rPr>
            </w:pPr>
            <w:r>
              <w:rPr>
                <w:b/>
              </w:rPr>
              <w:t>Advisor</w:t>
            </w:r>
            <w:r w:rsidR="00E6629F">
              <w:rPr>
                <w:b/>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rPr>
            </w:pPr>
            <w:r w:rsidRPr="00292CA3">
              <w:rPr>
                <w:iCs/>
              </w:rPr>
              <w:t>Vorname:</w:t>
            </w:r>
          </w:p>
        </w:tc>
        <w:tc>
          <w:tcPr>
            <w:tcW w:w="2410" w:type="dxa"/>
            <w:gridSpan w:val="2"/>
            <w:shd w:val="clear" w:color="auto" w:fill="D9D9D9" w:themeFill="background1" w:themeFillShade="D9"/>
          </w:tcPr>
          <w:p w14:paraId="6143352B" w14:textId="298A6D93" w:rsidR="009571BC" w:rsidRPr="00D628A4" w:rsidRDefault="00603A89"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rPr>
            </w:pPr>
            <w:r w:rsidRPr="00292CA3">
              <w:rPr>
                <w:iCs/>
              </w:rPr>
              <w:t>Nachname:</w:t>
            </w:r>
          </w:p>
        </w:tc>
        <w:tc>
          <w:tcPr>
            <w:tcW w:w="3118" w:type="dxa"/>
            <w:shd w:val="clear" w:color="auto" w:fill="D9D9D9" w:themeFill="background1" w:themeFillShade="D9"/>
          </w:tcPr>
          <w:p w14:paraId="564D8F59" w14:textId="4ED8F2D5" w:rsidR="009571BC" w:rsidRPr="00D628A4" w:rsidRDefault="00603A89"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gridSpan w:val="2"/>
            <w:shd w:val="clear" w:color="auto" w:fill="FFFFFF" w:themeFill="background1"/>
          </w:tcPr>
          <w:p w14:paraId="486B44D2" w14:textId="77777777" w:rsidR="009571BC" w:rsidRDefault="009571BC" w:rsidP="00604CFE">
            <w:pPr>
              <w:tabs>
                <w:tab w:val="left" w:pos="851"/>
              </w:tabs>
              <w:autoSpaceDE w:val="0"/>
              <w:autoSpaceDN w:val="0"/>
              <w:rPr>
                <w:b/>
                <w:bCs/>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rPr>
            </w:pPr>
          </w:p>
        </w:tc>
      </w:tr>
      <w:tr w:rsidR="009571BC" w14:paraId="3732E052" w14:textId="77777777" w:rsidTr="00AA79FF">
        <w:tc>
          <w:tcPr>
            <w:tcW w:w="8925" w:type="dxa"/>
            <w:gridSpan w:val="5"/>
          </w:tcPr>
          <w:p w14:paraId="7A29F898" w14:textId="3303D70D" w:rsidR="009571BC" w:rsidRPr="009571BC" w:rsidRDefault="009571BC" w:rsidP="00604CFE">
            <w:pPr>
              <w:tabs>
                <w:tab w:val="left" w:pos="851"/>
              </w:tabs>
              <w:autoSpaceDE w:val="0"/>
              <w:autoSpaceDN w:val="0"/>
              <w:rPr>
                <w:b/>
                <w:bCs/>
              </w:rPr>
            </w:pPr>
            <w:r w:rsidRPr="009571BC">
              <w:rPr>
                <w:b/>
                <w:iCs/>
              </w:rPr>
              <w:t>Expert</w:t>
            </w:r>
            <w:r w:rsidR="00E6629F">
              <w:rPr>
                <w:b/>
                <w:iCs/>
              </w:rPr>
              <w:t>e/-</w:t>
            </w:r>
            <w:r w:rsidRPr="009571BC">
              <w:rPr>
                <w:b/>
                <w:iCs/>
              </w:rPr>
              <w:t>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502B3DBC" w:rsidR="009571BC" w:rsidRPr="009571BC" w:rsidRDefault="00603A89" w:rsidP="00604CFE">
            <w:pPr>
              <w:tabs>
                <w:tab w:val="left" w:pos="851"/>
              </w:tabs>
              <w:autoSpaceDE w:val="0"/>
              <w:autoSpaceDN w:val="0"/>
              <w:rPr>
                <w:iCs/>
              </w:rPr>
            </w:pPr>
            <w:r>
              <w:rPr>
                <w:iCs/>
              </w:rPr>
              <w:t>Thomas</w:t>
            </w:r>
          </w:p>
        </w:tc>
        <w:tc>
          <w:tcPr>
            <w:tcW w:w="1422" w:type="dxa"/>
            <w:gridSpan w:val="2"/>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2938755E" w:rsidR="009571BC" w:rsidRPr="009571BC" w:rsidRDefault="00603A89"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5"/>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9571BC" w14:paraId="08C665B7" w14:textId="77777777" w:rsidTr="00AA79FF">
        <w:tc>
          <w:tcPr>
            <w:tcW w:w="1982" w:type="dxa"/>
          </w:tcPr>
          <w:p w14:paraId="100C85E3" w14:textId="77777777" w:rsidR="009571BC" w:rsidRPr="009571BC" w:rsidRDefault="009571BC" w:rsidP="00604CFE">
            <w:pPr>
              <w:tabs>
                <w:tab w:val="left" w:pos="851"/>
              </w:tabs>
              <w:autoSpaceDE w:val="0"/>
              <w:autoSpaceDN w:val="0"/>
              <w:rPr>
                <w:iCs/>
              </w:rPr>
            </w:pPr>
            <w:r>
              <w:rPr>
                <w:iCs/>
              </w:rPr>
              <w:t>E-Mail-Adresse:</w:t>
            </w:r>
          </w:p>
        </w:tc>
        <w:tc>
          <w:tcPr>
            <w:tcW w:w="6943" w:type="dxa"/>
            <w:gridSpan w:val="4"/>
            <w:shd w:val="clear" w:color="auto" w:fill="D9D9D9" w:themeFill="background1" w:themeFillShade="D9"/>
          </w:tcPr>
          <w:p w14:paraId="5CF39C77" w14:textId="41F1341A" w:rsidR="009571BC" w:rsidRPr="009571BC" w:rsidRDefault="00603A89" w:rsidP="00AA79FF">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rPr>
      </w:pPr>
      <w:r w:rsidRPr="000776B3">
        <w:rPr>
          <w:b/>
        </w:rPr>
        <w:t>1.</w:t>
      </w:r>
      <w:r w:rsidRPr="000776B3">
        <w:rPr>
          <w:b/>
        </w:rPr>
        <w:tab/>
        <w:t>Arbeitstitel</w:t>
      </w:r>
    </w:p>
    <w:p w14:paraId="12CE7F03" w14:textId="1D4A5FA5" w:rsidR="00E948CE" w:rsidRPr="00DD7E45" w:rsidRDefault="00ED2A5A" w:rsidP="000776B3">
      <w:pPr>
        <w:autoSpaceDE w:val="0"/>
        <w:autoSpaceDN w:val="0"/>
        <w:ind w:firstLine="851"/>
      </w:pPr>
      <w:sdt>
        <w:sdtPr>
          <w:alias w:val="Kurztitel:"/>
          <w:tag w:val="Kurztitel:"/>
          <w:id w:val="-686522797"/>
          <w:placeholder>
            <w:docPart w:val="FD284F4A300E48428F37EB636C11AD21"/>
          </w:placeholder>
          <w15:appearance w15:val="tags"/>
        </w:sdtPr>
        <w:sdtEndPr/>
        <w:sdtContent>
          <w:r w:rsidR="00070BFE">
            <w:t>Tragverhalten von Stahlbetontragwerken</w:t>
          </w:r>
        </w:sdtContent>
      </w:sdt>
      <w:r w:rsidR="00E948CE" w:rsidRPr="00DD7E45">
        <w:br/>
      </w:r>
    </w:p>
    <w:p w14:paraId="20D1369B" w14:textId="01436D8E" w:rsidR="000776B3" w:rsidRPr="000776B3" w:rsidRDefault="000776B3" w:rsidP="00E948CE">
      <w:pPr>
        <w:autoSpaceDE w:val="0"/>
        <w:autoSpaceDN w:val="0"/>
        <w:rPr>
          <w:b/>
          <w:bCs/>
        </w:rPr>
      </w:pPr>
      <w:r w:rsidRPr="000776B3">
        <w:rPr>
          <w:b/>
        </w:rPr>
        <w:t>2.</w:t>
      </w:r>
      <w:r w:rsidRPr="000776B3">
        <w:rPr>
          <w:b/>
        </w:rPr>
        <w:tab/>
        <w:t>Fremdmittelfinanziertes Forschungs-/Entwicklungsprojekt</w:t>
      </w:r>
    </w:p>
    <w:p w14:paraId="1528A14B" w14:textId="7E85D8FB" w:rsidR="000776B3" w:rsidRPr="00DD7E45" w:rsidRDefault="00ED2A5A"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End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rPr>
      </w:pPr>
    </w:p>
    <w:p w14:paraId="2C63E32F" w14:textId="15C101C6" w:rsidR="00B77F47" w:rsidRPr="000776B3" w:rsidRDefault="000776B3" w:rsidP="00E948CE">
      <w:pPr>
        <w:autoSpaceDE w:val="0"/>
        <w:autoSpaceDN w:val="0"/>
        <w:rPr>
          <w:b/>
          <w:bCs/>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rPr>
      </w:pPr>
      <w:r w:rsidRPr="000776B3">
        <w:rPr>
          <w:b/>
        </w:rPr>
        <w:t>4.</w:t>
      </w:r>
      <w:r w:rsidRPr="000776B3">
        <w:rPr>
          <w:b/>
        </w:rPr>
        <w:tab/>
        <w:t>Fachliche Schwerpunkte</w:t>
      </w:r>
    </w:p>
    <w:p w14:paraId="3282E5E3" w14:textId="7222865F" w:rsidR="000776B3" w:rsidRPr="00DD7E45" w:rsidRDefault="00ED2A5A" w:rsidP="000776B3">
      <w:pPr>
        <w:autoSpaceDE w:val="0"/>
        <w:autoSpaceDN w:val="0"/>
        <w:ind w:firstLine="851"/>
      </w:pPr>
      <w:sdt>
        <w:sdtPr>
          <w:alias w:val="Schwerpunkt A:"/>
          <w:tag w:val="Schwerpunkt A:"/>
          <w:id w:val="-1220285846"/>
          <w:placeholder>
            <w:docPart w:val="727EA61B253C4649AB240B11E7089705"/>
          </w:placeholder>
          <w15:appearance w15:val="tags"/>
        </w:sdtPr>
        <w:sdtEndPr/>
        <w:sdtContent>
          <w:r w:rsidR="006523EB">
            <w:t>Stahlbetonbau</w:t>
          </w:r>
        </w:sdtContent>
      </w:sdt>
    </w:p>
    <w:p w14:paraId="5A9F9D88" w14:textId="58DA9139" w:rsidR="00E912B4" w:rsidRPr="00DD7E45" w:rsidRDefault="00ED2A5A" w:rsidP="00E912B4">
      <w:pPr>
        <w:autoSpaceDE w:val="0"/>
        <w:autoSpaceDN w:val="0"/>
        <w:ind w:firstLine="851"/>
      </w:pPr>
      <w:sdt>
        <w:sdtPr>
          <w:alias w:val="Schwerpunkt B:"/>
          <w:tag w:val="Schwerpunkt B:"/>
          <w:id w:val="-808938559"/>
          <w:placeholder>
            <w:docPart w:val="B6922D3195EB466AA8395D9DE9513E21"/>
          </w:placeholder>
          <w15:appearance w15:val="tags"/>
        </w:sdtPr>
        <w:sdtEndPr/>
        <w:sdtContent>
          <w:r w:rsidR="00070BFE">
            <w:t>Trag- und Verformungsverhalten</w:t>
          </w:r>
        </w:sdtContent>
      </w:sdt>
    </w:p>
    <w:p w14:paraId="7288223F" w14:textId="1ADEBDB6" w:rsidR="00C763AD" w:rsidRDefault="00ED2A5A" w:rsidP="000776B3">
      <w:pPr>
        <w:autoSpaceDE w:val="0"/>
        <w:autoSpaceDN w:val="0"/>
        <w:ind w:firstLine="851"/>
        <w:rPr>
          <w:b/>
          <w:bCs/>
        </w:rPr>
      </w:pPr>
      <w:sdt>
        <w:sdtPr>
          <w:rPr>
            <w:b/>
            <w:bCs/>
          </w:rPr>
          <w:alias w:val="Schwerpunkt X:"/>
          <w:tag w:val="Schwerpunkt X:"/>
          <w:id w:val="-1943223386"/>
          <w:placeholder>
            <w:docPart w:val="7741A3E5FE9048B99C429980955A9D21"/>
          </w:placeholder>
          <w:showingPlcHdr/>
          <w15:appearance w15:val="tags"/>
        </w:sdtPr>
        <w:sdtEndPr/>
        <w:sdtContent>
          <w:r w:rsidR="006523EB" w:rsidRPr="00E912B4">
            <w:rPr>
              <w:rStyle w:val="Platzhaltertext"/>
            </w:rPr>
            <w:t>Klicken oder tippen Sie hier, um Text einzugeben.</w:t>
          </w:r>
        </w:sdtContent>
      </w:sdt>
      <w:r w:rsidR="00313942">
        <w:rPr>
          <w:b/>
        </w:rPr>
        <w:br/>
      </w:r>
    </w:p>
    <w:p w14:paraId="3B6D6FA7" w14:textId="5980A185" w:rsidR="007935BE" w:rsidRDefault="000776B3" w:rsidP="00C763AD">
      <w:pPr>
        <w:autoSpaceDE w:val="0"/>
        <w:autoSpaceDN w:val="0"/>
        <w:rPr>
          <w:b/>
          <w:bCs/>
        </w:rPr>
      </w:pPr>
      <w:r w:rsidRPr="000776B3">
        <w:rPr>
          <w:b/>
        </w:rPr>
        <w:t>5.</w:t>
      </w:r>
      <w:r w:rsidRPr="000776B3">
        <w:rPr>
          <w:b/>
        </w:rPr>
        <w:tab/>
        <w:t>Inhalt</w:t>
      </w:r>
    </w:p>
    <w:p w14:paraId="56839864" w14:textId="30FDA29E" w:rsidR="002E1F09" w:rsidRPr="000776B3" w:rsidRDefault="00ED2A5A" w:rsidP="002E1F09">
      <w:pPr>
        <w:autoSpaceDE w:val="0"/>
        <w:autoSpaceDN w:val="0"/>
        <w:ind w:firstLine="851"/>
        <w:rPr>
          <w:b/>
          <w:bCs/>
        </w:rPr>
      </w:pPr>
      <w:sdt>
        <w:sdtPr>
          <w:alias w:val="Kontext:"/>
          <w:tag w:val="Kontext:"/>
          <w:id w:val="-1843545245"/>
          <w:placeholder>
            <w:docPart w:val="D7624BCC10D14EC48CA2C4FEFD82E475"/>
          </w:placeholder>
          <w15:appearance w15:val="tags"/>
        </w:sdtPr>
        <w:sdtEndPr>
          <w:rPr>
            <w:b/>
            <w:bCs/>
          </w:rPr>
        </w:sdtEndPr>
        <w:sdtContent>
          <w:r w:rsidR="00AB29F4">
            <w:t>Bei der Bemessung von Stahlbetontragwerken wird insbesondere d</w:t>
          </w:r>
          <w:r w:rsidR="002C5A69">
            <w:t>eren</w:t>
          </w:r>
          <w:r w:rsidR="00AB29F4">
            <w:t xml:space="preserve"> Verformungsverhalten eher </w:t>
          </w:r>
          <w:r w:rsidR="00C72618">
            <w:t>spärlich</w:t>
          </w:r>
          <w:r w:rsidR="00AB29F4">
            <w:t xml:space="preserve"> untersucht; womöglich aufgrun</w:t>
          </w:r>
          <w:r w:rsidR="00C72618">
            <w:t>d</w:t>
          </w:r>
          <w:r w:rsidR="00AB29F4">
            <w:t xml:space="preserve"> des komplexe</w:t>
          </w:r>
          <w:r w:rsidR="00C72618">
            <w:t>n</w:t>
          </w:r>
          <w:r w:rsidR="00AB29F4">
            <w:t>, nichtlinearen Tragverhaltens von Stahlbeton.</w:t>
          </w:r>
        </w:sdtContent>
      </w:sdt>
    </w:p>
    <w:sdt>
      <w:sdtPr>
        <w:alias w:val="Ziele:"/>
        <w:tag w:val="Ziele:"/>
        <w:id w:val="506250505"/>
        <w:placeholder>
          <w:docPart w:val="6DF2D08978ED4A90A364D076B541406D"/>
        </w:placeholder>
        <w15:appearance w15:val="tags"/>
      </w:sdtPr>
      <w:sdtEndPr/>
      <w:sdtContent>
        <w:p w14:paraId="173EDE04" w14:textId="6FE9C955" w:rsidR="00313942" w:rsidRDefault="00AB29F4" w:rsidP="00AB29F4">
          <w:pPr>
            <w:autoSpaceDE w:val="0"/>
            <w:autoSpaceDN w:val="0"/>
            <w:ind w:firstLine="851"/>
          </w:pPr>
          <w:r>
            <w:t>In den Verti</w:t>
          </w:r>
          <w:r w:rsidR="0060410E">
            <w:t>e</w:t>
          </w:r>
          <w:r>
            <w:t>fungsa</w:t>
          </w:r>
          <w:r w:rsidR="0060410E">
            <w:t>rbeiten</w:t>
          </w:r>
          <w:r>
            <w:t xml:space="preserve"> und der Masterarbe</w:t>
          </w:r>
          <w:r w:rsidR="0060410E">
            <w:t>i</w:t>
          </w:r>
          <w:r>
            <w:t xml:space="preserve">t soll </w:t>
          </w:r>
          <w:r w:rsidR="004B6BBA">
            <w:t xml:space="preserve">mit </w:t>
          </w:r>
          <w:r w:rsidR="0060410E">
            <w:t>analytischen</w:t>
          </w:r>
          <w:r>
            <w:t xml:space="preserve"> und numerischen Methoden das Tragverha</w:t>
          </w:r>
          <w:r w:rsidR="0060410E">
            <w:t>l</w:t>
          </w:r>
          <w:r>
            <w:t>ten von Stahlbeton</w:t>
          </w:r>
          <w:r w:rsidR="004B6BBA">
            <w:t>trag</w:t>
          </w:r>
          <w:r>
            <w:t xml:space="preserve">strukturen auf Grundlage von Versuchen </w:t>
          </w:r>
          <w:r w:rsidR="0060410E">
            <w:t>untersucht und verglichen werden.</w:t>
          </w:r>
        </w:p>
      </w:sdtContent>
    </w:sdt>
    <w:p w14:paraId="487D15DE" w14:textId="53247A2D" w:rsidR="007935BE" w:rsidRPr="000776B3" w:rsidRDefault="00ED2A5A" w:rsidP="00995162">
      <w:pPr>
        <w:autoSpaceDE w:val="0"/>
        <w:autoSpaceDN w:val="0"/>
        <w:ind w:firstLine="851"/>
        <w:rPr>
          <w:b/>
          <w:bCs/>
        </w:rPr>
      </w:pPr>
      <w:sdt>
        <w:sdtPr>
          <w:alias w:val="Vorgehen:"/>
          <w:tag w:val="Vorgehen:"/>
          <w:id w:val="1471931915"/>
          <w:placeholder>
            <w:docPart w:val="DE981B00702943DC9C8596BC53B8D30A"/>
          </w:placeholder>
          <w15:appearance w15:val="tags"/>
        </w:sdtPr>
        <w:sdtEndPr/>
        <w:sdtContent>
          <w:r w:rsidR="0060410E">
            <w:t>Aufarbeitung der Grundlagen von analytischen und numerischen Methoden zur Bestimmung des nichtlinearen Verformungsverhalten von Stahlbeton. Vergleich mit bereits durchgeführten, gut dokumentieren Versuchen.</w:t>
          </w:r>
        </w:sdtContent>
      </w:sdt>
      <w:r w:rsidR="002E1F09" w:rsidRPr="00DF2748">
        <w:br/>
      </w:r>
    </w:p>
    <w:p w14:paraId="5AE599FA" w14:textId="77777777" w:rsidR="000776B3" w:rsidRPr="000776B3" w:rsidRDefault="000776B3" w:rsidP="00C76440">
      <w:pPr>
        <w:autoSpaceDE w:val="0"/>
        <w:autoSpaceDN w:val="0"/>
        <w:rPr>
          <w:b/>
          <w:bCs/>
        </w:rPr>
      </w:pPr>
      <w:r w:rsidRPr="000776B3">
        <w:rPr>
          <w:b/>
        </w:rPr>
        <w:t>6.</w:t>
      </w:r>
      <w:r w:rsidRPr="000776B3">
        <w:rPr>
          <w:b/>
        </w:rPr>
        <w:tab/>
        <w:t>Fachliteratur/Web-Links/Hilfsmittel</w:t>
      </w:r>
    </w:p>
    <w:p w14:paraId="4909FD3D" w14:textId="77777777" w:rsidR="00EA5AFA" w:rsidRDefault="00EA5AFA" w:rsidP="000776B3">
      <w:pPr>
        <w:autoSpaceDE w:val="0"/>
        <w:autoSpaceDN w:val="0"/>
        <w:ind w:firstLine="851"/>
        <w:rPr>
          <w:b/>
          <w:bCs/>
        </w:rPr>
      </w:pP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2BE2F748" w:rsidR="00995162" w:rsidRPr="008567FD" w:rsidRDefault="004B6BBA" w:rsidP="004B6BBA">
            <w:pPr>
              <w:autoSpaceDE w:val="0"/>
              <w:autoSpaceDN w:val="0"/>
            </w:pPr>
            <w:bookmarkStart w:id="7"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7"/>
    <w:p w14:paraId="15CB6BB2" w14:textId="6CE86866" w:rsidR="000776B3" w:rsidRPr="000776B3" w:rsidRDefault="00C76440" w:rsidP="00C76440">
      <w:pPr>
        <w:autoSpaceDE w:val="0"/>
        <w:autoSpaceDN w:val="0"/>
        <w:rPr>
          <w:b/>
          <w:bCs/>
        </w:rPr>
      </w:pPr>
      <w:r>
        <w:rPr>
          <w:b/>
        </w:rPr>
        <w:br/>
      </w:r>
      <w:r w:rsidR="000776B3" w:rsidRPr="000776B3">
        <w:rPr>
          <w:b/>
        </w:rPr>
        <w:t>7.</w:t>
      </w:r>
      <w:r w:rsidR="000776B3" w:rsidRPr="000776B3">
        <w:rPr>
          <w:b/>
        </w:rPr>
        <w:tab/>
        <w:t>Durchführung der Arbeit</w:t>
      </w:r>
    </w:p>
    <w:p w14:paraId="37EF4E93" w14:textId="77777777" w:rsidR="000776B3" w:rsidRPr="000776B3" w:rsidRDefault="000776B3" w:rsidP="000776B3">
      <w:pPr>
        <w:autoSpaceDE w:val="0"/>
        <w:autoSpaceDN w:val="0"/>
        <w:ind w:firstLine="851"/>
        <w:rPr>
          <w:b/>
          <w:bCs/>
        </w:rPr>
      </w:pPr>
    </w:p>
    <w:tbl>
      <w:tblPr>
        <w:tblStyle w:val="EinfacheTabelle1"/>
        <w:tblW w:w="8788" w:type="dxa"/>
        <w:tblInd w:w="846" w:type="dxa"/>
        <w:tblLook w:val="04A0" w:firstRow="1" w:lastRow="0" w:firstColumn="1" w:lastColumn="0" w:noHBand="0" w:noVBand="1"/>
      </w:tblPr>
      <w:tblGrid>
        <w:gridCol w:w="3402"/>
        <w:gridCol w:w="5386"/>
      </w:tblGrid>
      <w:tr w:rsidR="00E30D28"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E30D28" w:rsidRDefault="00E30D28" w:rsidP="000776B3">
            <w:pPr>
              <w:autoSpaceDE w:val="0"/>
              <w:autoSpaceDN w:val="0"/>
            </w:pPr>
            <w:r w:rsidRPr="00C76440">
              <w:t>Start der Arbeit:</w:t>
            </w:r>
            <w:r w:rsidRPr="00C76440">
              <w:tab/>
            </w:r>
          </w:p>
        </w:tc>
        <w:tc>
          <w:tcPr>
            <w:tcW w:w="5386" w:type="dxa"/>
          </w:tcPr>
          <w:p w14:paraId="211A22EC" w14:textId="42725F5D" w:rsidR="00E30D28" w:rsidRPr="00E6629F" w:rsidRDefault="00E30D28" w:rsidP="000776B3">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sidRPr="00E6629F">
              <w:rPr>
                <w:b w:val="0"/>
                <w:bCs w:val="0"/>
              </w:rPr>
              <w:t>Mo, 1</w:t>
            </w:r>
            <w:r w:rsidR="00C27A9B">
              <w:rPr>
                <w:b w:val="0"/>
                <w:bCs w:val="0"/>
              </w:rPr>
              <w:t>8</w:t>
            </w:r>
            <w:r w:rsidRPr="00E6629F">
              <w:rPr>
                <w:b w:val="0"/>
                <w:bCs w:val="0"/>
              </w:rPr>
              <w:t>.09.202</w:t>
            </w:r>
            <w:r w:rsidR="00C27A9B">
              <w:rPr>
                <w:b w:val="0"/>
                <w:bCs w:val="0"/>
              </w:rPr>
              <w:t>3</w:t>
            </w:r>
            <w:r w:rsidRPr="00E6629F">
              <w:rPr>
                <w:b w:val="0"/>
                <w:bCs w:val="0"/>
              </w:rPr>
              <w:t xml:space="preserve"> (Semesterbeginn HS202</w:t>
            </w:r>
            <w:r w:rsidR="00C27A9B">
              <w:rPr>
                <w:b w:val="0"/>
                <w:bCs w:val="0"/>
              </w:rPr>
              <w:t>3</w:t>
            </w:r>
            <w:r w:rsidRPr="00E6629F">
              <w:rPr>
                <w:b w:val="0"/>
                <w:bCs w:val="0"/>
              </w:rPr>
              <w:t>)</w:t>
            </w:r>
          </w:p>
        </w:tc>
      </w:tr>
      <w:tr w:rsidR="00E30D28"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E30D28" w:rsidRPr="00C76440" w:rsidRDefault="00E30D28" w:rsidP="000776B3">
            <w:pPr>
              <w:autoSpaceDE w:val="0"/>
              <w:autoSpaceDN w:val="0"/>
            </w:pPr>
            <w:r w:rsidRPr="00C76440">
              <w:t>Abgabe Aufgabenstellung:</w:t>
            </w:r>
          </w:p>
        </w:tc>
        <w:tc>
          <w:tcPr>
            <w:tcW w:w="5386" w:type="dxa"/>
          </w:tcPr>
          <w:p w14:paraId="2938070C" w14:textId="54F69DA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Fr, 2</w:t>
            </w:r>
            <w:r w:rsidR="00C27A9B">
              <w:t>2</w:t>
            </w:r>
            <w:r w:rsidRPr="00C76440">
              <w:t>.09.202</w:t>
            </w:r>
            <w:r w:rsidR="00C27A9B">
              <w:t>3</w:t>
            </w:r>
            <w:r w:rsidRPr="00C76440">
              <w:t>, 17.00 Uhr</w:t>
            </w:r>
          </w:p>
        </w:tc>
      </w:tr>
      <w:tr w:rsidR="00E30D28"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E30D28" w:rsidRPr="00C76440" w:rsidRDefault="00E30D28" w:rsidP="000776B3">
            <w:pPr>
              <w:autoSpaceDE w:val="0"/>
              <w:autoSpaceDN w:val="0"/>
            </w:pPr>
            <w:r w:rsidRPr="00C76440">
              <w:t>Zwischenbesprechung:</w:t>
            </w:r>
          </w:p>
        </w:tc>
        <w:tc>
          <w:tcPr>
            <w:tcW w:w="5386" w:type="dxa"/>
          </w:tcPr>
          <w:p w14:paraId="6B5533A9" w14:textId="1094B23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während des Semesters</w:t>
            </w:r>
          </w:p>
        </w:tc>
      </w:tr>
      <w:tr w:rsidR="00E30D28"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E30D28" w:rsidRPr="00C76440" w:rsidRDefault="00E30D28" w:rsidP="000776B3">
            <w:pPr>
              <w:autoSpaceDE w:val="0"/>
              <w:autoSpaceDN w:val="0"/>
            </w:pPr>
            <w:r w:rsidRPr="00C76440">
              <w:t>Abgabe Vertiefungsarbeit:</w:t>
            </w:r>
          </w:p>
        </w:tc>
        <w:tc>
          <w:tcPr>
            <w:tcW w:w="5386" w:type="dxa"/>
          </w:tcPr>
          <w:p w14:paraId="667722D1" w14:textId="6954748D"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Fr, </w:t>
            </w:r>
            <w:r w:rsidR="00C27A9B">
              <w:t>19</w:t>
            </w:r>
            <w:r w:rsidRPr="00C76440">
              <w:t>.01.202</w:t>
            </w:r>
            <w:r w:rsidR="00C27A9B">
              <w:t>4</w:t>
            </w:r>
            <w:r w:rsidRPr="00C76440">
              <w:t xml:space="preserve">, 17.00 Uhr </w:t>
            </w:r>
            <w:r>
              <w:br/>
            </w:r>
            <w:r w:rsidRPr="00C76440">
              <w:t>direkt an Advisor</w:t>
            </w:r>
            <w:r w:rsidR="00E6629F">
              <w:t>/-</w:t>
            </w:r>
            <w:r w:rsidRPr="00C76440">
              <w:t>in und Expert</w:t>
            </w:r>
            <w:r w:rsidR="00E6629F">
              <w:t>e/-</w:t>
            </w:r>
            <w:r w:rsidRPr="00C76440">
              <w:t xml:space="preserve">in </w:t>
            </w:r>
          </w:p>
        </w:tc>
      </w:tr>
      <w:tr w:rsidR="00E30D28"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E30D28" w:rsidRPr="00C76440" w:rsidRDefault="00E30D28" w:rsidP="000776B3">
            <w:pPr>
              <w:autoSpaceDE w:val="0"/>
              <w:autoSpaceDN w:val="0"/>
            </w:pPr>
            <w:r w:rsidRPr="00C76440">
              <w:t>Schlusspräsentation:</w:t>
            </w:r>
            <w:r w:rsidRPr="00C76440">
              <w:tab/>
            </w:r>
          </w:p>
        </w:tc>
        <w:tc>
          <w:tcPr>
            <w:tcW w:w="5386" w:type="dxa"/>
          </w:tcPr>
          <w:p w14:paraId="51555F72" w14:textId="400E8F28"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 xml:space="preserve">bis spätestens Mi, </w:t>
            </w:r>
            <w:r w:rsidR="00C27A9B">
              <w:t>31</w:t>
            </w:r>
            <w:r w:rsidRPr="00C76440">
              <w:t>.</w:t>
            </w:r>
            <w:r w:rsidR="00C27A9B">
              <w:t>01</w:t>
            </w:r>
            <w:r w:rsidRPr="00C76440">
              <w:t>.202</w:t>
            </w:r>
            <w:r w:rsidR="00C27A9B">
              <w:t>4</w:t>
            </w:r>
          </w:p>
        </w:tc>
      </w:tr>
      <w:tr w:rsidR="00E30D28"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E30D28" w:rsidRPr="00C76440" w:rsidRDefault="00E30D28" w:rsidP="000776B3">
            <w:pPr>
              <w:autoSpaceDE w:val="0"/>
              <w:autoSpaceDN w:val="0"/>
            </w:pPr>
            <w:r w:rsidRPr="00C76440">
              <w:t>Meldung Grade:</w:t>
            </w:r>
            <w:r w:rsidRPr="00C76440">
              <w:tab/>
            </w:r>
            <w:r>
              <w:tab/>
            </w:r>
          </w:p>
        </w:tc>
        <w:tc>
          <w:tcPr>
            <w:tcW w:w="5386" w:type="dxa"/>
          </w:tcPr>
          <w:p w14:paraId="6E1094C9" w14:textId="292F796F" w:rsidR="00E30D28" w:rsidRPr="00C76440" w:rsidRDefault="00E30D28" w:rsidP="00E30D28">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Do, 0</w:t>
            </w:r>
            <w:r w:rsidR="00C27A9B">
              <w:t>8</w:t>
            </w:r>
            <w:r w:rsidRPr="00C76440">
              <w:t>.02.202</w:t>
            </w:r>
            <w:r w:rsidR="00C27A9B">
              <w:t>4</w:t>
            </w:r>
            <w:r w:rsidRPr="00C76440">
              <w:t>, 17.00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rPr>
      </w:pPr>
    </w:p>
    <w:p w14:paraId="3F531640" w14:textId="77777777" w:rsidR="000776B3" w:rsidRPr="000776B3" w:rsidRDefault="000776B3" w:rsidP="00E31621">
      <w:pPr>
        <w:autoSpaceDE w:val="0"/>
        <w:autoSpaceDN w:val="0"/>
        <w:rPr>
          <w:b/>
          <w:bCs/>
        </w:rPr>
      </w:pPr>
      <w:r w:rsidRPr="000776B3">
        <w:rPr>
          <w:b/>
        </w:rPr>
        <w:t>8.</w:t>
      </w:r>
      <w:r w:rsidRPr="000776B3">
        <w:rPr>
          <w:b/>
        </w:rPr>
        <w:tab/>
        <w:t>Dokumentation</w:t>
      </w:r>
    </w:p>
    <w:p w14:paraId="718968F1" w14:textId="52083BD7" w:rsidR="000776B3" w:rsidRPr="00E31621" w:rsidRDefault="000776B3" w:rsidP="00120971">
      <w:pPr>
        <w:autoSpaceDE w:val="0"/>
        <w:autoSpaceDN w:val="0"/>
        <w:ind w:left="851"/>
      </w:pPr>
      <w:r w:rsidRPr="00E31621">
        <w:t>Die definitive Vertiefungsarbeit wird ausschliesslich online eingereicht (Advisor</w:t>
      </w:r>
      <w:r w:rsidR="00E6629F">
        <w:t>/-</w:t>
      </w:r>
      <w:r w:rsidRPr="00E31621">
        <w:t xml:space="preserve">in, </w:t>
      </w:r>
      <w:r w:rsidR="00120971">
        <w:br/>
        <w:t>E</w:t>
      </w:r>
      <w:r w:rsidRPr="00E31621">
        <w:t>xpert</w:t>
      </w:r>
      <w:r w:rsidR="00E6629F">
        <w:t>e/-</w:t>
      </w:r>
      <w:r w:rsidRPr="00E31621">
        <w:t>in). Die Vertiefungsarbeit enthält zudem zwingend:</w:t>
      </w:r>
    </w:p>
    <w:p w14:paraId="3F8BE1A2" w14:textId="77777777" w:rsidR="000776B3" w:rsidRPr="00E31621" w:rsidRDefault="000776B3" w:rsidP="000776B3">
      <w:pPr>
        <w:autoSpaceDE w:val="0"/>
        <w:autoSpaceDN w:val="0"/>
        <w:ind w:firstLine="851"/>
      </w:pPr>
    </w:p>
    <w:p w14:paraId="745BD5E5" w14:textId="540736D0" w:rsidR="000776B3" w:rsidRPr="00A12EA5" w:rsidRDefault="000776B3" w:rsidP="00A12EA5">
      <w:pPr>
        <w:pStyle w:val="Listenabsatz"/>
        <w:numPr>
          <w:ilvl w:val="0"/>
          <w:numId w:val="22"/>
        </w:numPr>
        <w:autoSpaceDE w:val="0"/>
        <w:autoSpaceDN w:val="0"/>
        <w:ind w:left="1276"/>
        <w:rPr>
          <w:b/>
          <w:bCs/>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rPr>
      </w:pPr>
      <w:r w:rsidRPr="006D38F6">
        <w:rPr>
          <w:b/>
        </w:rPr>
        <w:t>9.</w:t>
      </w:r>
      <w:r w:rsidRPr="006D38F6">
        <w:rPr>
          <w:b/>
        </w:rPr>
        <w:tab/>
        <w:t>Zusätzliche Bemerkungen</w:t>
      </w:r>
    </w:p>
    <w:p w14:paraId="4360EF3D" w14:textId="5C6ACF4D"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Studentin/dem Studenten</w:t>
      </w:r>
      <w:r w:rsidRPr="00E31621">
        <w:t>, der HSLU und dem Industrie-/Wirtschaftspartner massgeblich. Eine Vorlage hierfür ist auf MyCampus abrufbar.</w:t>
      </w:r>
    </w:p>
    <w:p w14:paraId="7C0538EC" w14:textId="76217403" w:rsidR="00753BCD" w:rsidRDefault="00753BCD" w:rsidP="00753BCD">
      <w:pPr>
        <w:autoSpaceDE w:val="0"/>
        <w:autoSpaceDN w:val="0"/>
        <w:rPr>
          <w:i/>
        </w:rPr>
      </w:pPr>
    </w:p>
    <w:p w14:paraId="7C6C98B6" w14:textId="77777777" w:rsidR="006B2155" w:rsidRDefault="006B2155" w:rsidP="00753BCD">
      <w:pPr>
        <w:autoSpaceDE w:val="0"/>
        <w:autoSpaceDN w:val="0"/>
        <w:rPr>
          <w:i/>
        </w:rPr>
      </w:pP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187"/>
        <w:gridCol w:w="49"/>
        <w:gridCol w:w="1556"/>
        <w:gridCol w:w="1605"/>
        <w:gridCol w:w="49"/>
      </w:tblGrid>
      <w:tr w:rsidR="00755200" w14:paraId="05707B07" w14:textId="77777777" w:rsidTr="00755200">
        <w:trPr>
          <w:gridAfter w:val="1"/>
          <w:wAfter w:w="49" w:type="dxa"/>
        </w:trPr>
        <w:tc>
          <w:tcPr>
            <w:tcW w:w="1604" w:type="dxa"/>
          </w:tcPr>
          <w:p w14:paraId="6692BECC" w14:textId="445B0A03" w:rsidR="00755200" w:rsidRDefault="00755200" w:rsidP="00753BCD">
            <w:pPr>
              <w:autoSpaceDE w:val="0"/>
              <w:autoSpaceDN w:val="0"/>
            </w:pPr>
            <w:bookmarkStart w:id="8" w:name="_Hlk106359744"/>
            <w:r>
              <w:t>Ort, Datum</w:t>
            </w:r>
          </w:p>
        </w:tc>
        <w:tc>
          <w:tcPr>
            <w:tcW w:w="8025" w:type="dxa"/>
            <w:gridSpan w:val="8"/>
            <w:shd w:val="clear" w:color="auto" w:fill="D9D9D9" w:themeFill="background1" w:themeFillShade="D9"/>
          </w:tcPr>
          <w:p w14:paraId="6BFA8941" w14:textId="526FEBA8" w:rsidR="00755200" w:rsidRDefault="00C34D05" w:rsidP="00753BCD">
            <w:pPr>
              <w:autoSpaceDE w:val="0"/>
              <w:autoSpaceDN w:val="0"/>
            </w:pPr>
            <w:r>
              <w:t>Horw, 01.09.02023</w:t>
            </w:r>
          </w:p>
        </w:tc>
      </w:tr>
      <w:tr w:rsidR="00755200" w14:paraId="62BFFEB4" w14:textId="77777777" w:rsidTr="00755200">
        <w:trPr>
          <w:gridAfter w:val="1"/>
          <w:wAfter w:w="49" w:type="dxa"/>
        </w:trPr>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05" w:type="dxa"/>
            <w:gridSpan w:val="2"/>
          </w:tcPr>
          <w:p w14:paraId="02660428" w14:textId="77777777" w:rsidR="00755200" w:rsidRDefault="00755200" w:rsidP="00753BCD">
            <w:pPr>
              <w:autoSpaceDE w:val="0"/>
              <w:autoSpaceDN w:val="0"/>
            </w:pPr>
          </w:p>
        </w:tc>
        <w:tc>
          <w:tcPr>
            <w:tcW w:w="1605" w:type="dxa"/>
            <w:gridSpan w:val="2"/>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755200">
        <w:trPr>
          <w:gridAfter w:val="1"/>
          <w:wAfter w:w="49" w:type="dxa"/>
        </w:trPr>
        <w:tc>
          <w:tcPr>
            <w:tcW w:w="3209" w:type="dxa"/>
            <w:gridSpan w:val="3"/>
          </w:tcPr>
          <w:p w14:paraId="2DF81D84" w14:textId="1981F3B0" w:rsidR="00755200" w:rsidRDefault="00755200" w:rsidP="00753BCD">
            <w:pPr>
              <w:autoSpaceDE w:val="0"/>
              <w:autoSpaceDN w:val="0"/>
            </w:pPr>
            <w:r>
              <w:t>Advisor</w:t>
            </w:r>
            <w:r w:rsidR="00E6629F">
              <w:t>/-</w:t>
            </w:r>
            <w:r>
              <w:t>in</w:t>
            </w:r>
          </w:p>
        </w:tc>
        <w:tc>
          <w:tcPr>
            <w:tcW w:w="3210" w:type="dxa"/>
            <w:gridSpan w:val="3"/>
          </w:tcPr>
          <w:p w14:paraId="35B08498" w14:textId="35AE9559" w:rsidR="00755200" w:rsidRDefault="00755200" w:rsidP="00753BCD">
            <w:pPr>
              <w:autoSpaceDE w:val="0"/>
              <w:autoSpaceDN w:val="0"/>
            </w:pPr>
            <w:r>
              <w:t>Expert</w:t>
            </w:r>
            <w:r w:rsidR="00E6629F">
              <w:t>e/-</w:t>
            </w:r>
            <w:r>
              <w:t>in</w:t>
            </w:r>
          </w:p>
        </w:tc>
        <w:tc>
          <w:tcPr>
            <w:tcW w:w="3210" w:type="dxa"/>
            <w:gridSpan w:val="3"/>
          </w:tcPr>
          <w:p w14:paraId="31D62175" w14:textId="486700EC" w:rsidR="00755200" w:rsidRDefault="00755200" w:rsidP="00753BCD">
            <w:pPr>
              <w:autoSpaceDE w:val="0"/>
              <w:autoSpaceDN w:val="0"/>
            </w:pPr>
            <w:r>
              <w:t>Student</w:t>
            </w:r>
            <w:r w:rsidR="00E6629F">
              <w:t>/-</w:t>
            </w:r>
            <w:r>
              <w:t>in</w:t>
            </w:r>
          </w:p>
        </w:tc>
      </w:tr>
      <w:tr w:rsidR="00755200" w14:paraId="634A34D0" w14:textId="77777777" w:rsidTr="00755200">
        <w:trPr>
          <w:gridAfter w:val="1"/>
          <w:wAfter w:w="49" w:type="dxa"/>
        </w:trPr>
        <w:tc>
          <w:tcPr>
            <w:tcW w:w="9629" w:type="dxa"/>
            <w:gridSpan w:val="9"/>
          </w:tcPr>
          <w:p w14:paraId="49D7A710" w14:textId="619314E8" w:rsidR="00755200" w:rsidRDefault="00ED2A5A" w:rsidP="00753BCD">
            <w:pPr>
              <w:autoSpaceDE w:val="0"/>
              <w:autoSpaceDN w:val="0"/>
            </w:pPr>
            <w:r>
              <w:rPr>
                <w:noProof/>
              </w:rPr>
              <mc:AlternateContent>
                <mc:Choice Requires="wpi">
                  <w:drawing>
                    <wp:anchor distT="0" distB="0" distL="114300" distR="114300" simplePos="0" relativeHeight="251662336" behindDoc="0" locked="0" layoutInCell="1" allowOverlap="1" wp14:anchorId="6295E8DD" wp14:editId="7A981A5D">
                      <wp:simplePos x="0" y="0"/>
                      <wp:positionH relativeFrom="column">
                        <wp:posOffset>5008085</wp:posOffset>
                      </wp:positionH>
                      <wp:positionV relativeFrom="paragraph">
                        <wp:posOffset>42490</wp:posOffset>
                      </wp:positionV>
                      <wp:extent cx="1122840" cy="471960"/>
                      <wp:effectExtent l="38100" t="38100" r="39370" b="42545"/>
                      <wp:wrapNone/>
                      <wp:docPr id="324646304" name="Freihand 7"/>
                      <wp:cNvGraphicFramePr/>
                      <a:graphic xmlns:a="http://schemas.openxmlformats.org/drawingml/2006/main">
                        <a:graphicData uri="http://schemas.microsoft.com/office/word/2010/wordprocessingInk">
                          <w14:contentPart bwMode="auto" r:id="rId21">
                            <w14:nvContentPartPr>
                              <w14:cNvContentPartPr/>
                            </w14:nvContentPartPr>
                            <w14:xfrm>
                              <a:off x="0" y="0"/>
                              <a:ext cx="1122840" cy="471960"/>
                            </w14:xfrm>
                          </w14:contentPart>
                        </a:graphicData>
                      </a:graphic>
                    </wp:anchor>
                  </w:drawing>
                </mc:Choice>
                <mc:Fallback>
                  <w:pict>
                    <v:shapetype w14:anchorId="01A503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393.65pt;margin-top:2.65pt;width:89.8pt;height:3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">
                      <v:imagedata r:id="rId22" o:title=""/>
                    </v:shape>
                  </w:pict>
                </mc:Fallback>
              </mc:AlternateContent>
            </w:r>
            <w:r>
              <w:rPr>
                <w:noProof/>
              </w:rPr>
              <mc:AlternateContent>
                <mc:Choice Requires="wpi">
                  <w:drawing>
                    <wp:anchor distT="0" distB="0" distL="114300" distR="114300" simplePos="0" relativeHeight="251661312" behindDoc="0" locked="0" layoutInCell="1" allowOverlap="1" wp14:anchorId="0DEF66AC" wp14:editId="128C0DF0">
                      <wp:simplePos x="0" y="0"/>
                      <wp:positionH relativeFrom="column">
                        <wp:posOffset>4322445</wp:posOffset>
                      </wp:positionH>
                      <wp:positionV relativeFrom="paragraph">
                        <wp:posOffset>68580</wp:posOffset>
                      </wp:positionV>
                      <wp:extent cx="691515" cy="692150"/>
                      <wp:effectExtent l="38100" t="38100" r="51435" b="50800"/>
                      <wp:wrapNone/>
                      <wp:docPr id="1432395170" name="Freihand 6"/>
                      <wp:cNvGraphicFramePr/>
                      <a:graphic xmlns:a="http://schemas.openxmlformats.org/drawingml/2006/main">
                        <a:graphicData uri="http://schemas.microsoft.com/office/word/2010/wordprocessingInk">
                          <w14:contentPart bwMode="auto" r:id="rId23">
                            <w14:nvContentPartPr>
                              <w14:cNvContentPartPr/>
                            </w14:nvContentPartPr>
                            <w14:xfrm>
                              <a:off x="0" y="0"/>
                              <a:ext cx="691515" cy="692150"/>
                            </w14:xfrm>
                          </w14:contentPart>
                        </a:graphicData>
                      </a:graphic>
                    </wp:anchor>
                  </w:drawing>
                </mc:Choice>
                <mc:Fallback>
                  <w:pict>
                    <v:shape w14:anchorId="31C51DAC" id="Freihand 6" o:spid="_x0000_s1026" type="#_x0000_t75" style="position:absolute;margin-left:339.65pt;margin-top:4.7pt;width:55.85pt;height:5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">
                      <v:imagedata r:id="rId24" o:title=""/>
                    </v:shape>
                  </w:pict>
                </mc:Fallback>
              </mc:AlternateContent>
            </w:r>
            <w:r w:rsidR="00C34D05">
              <w:rPr>
                <w:noProof/>
              </w:rPr>
              <w:drawing>
                <wp:inline distT="0" distB="0" distL="0" distR="0" wp14:anchorId="7DD0F8C5" wp14:editId="58788892">
                  <wp:extent cx="1267972" cy="454154"/>
                  <wp:effectExtent l="0" t="0" r="8890" b="3175"/>
                  <wp:docPr id="1250528666" name="Grafik 1"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inline>
              </w:drawing>
            </w:r>
          </w:p>
          <w:p w14:paraId="48904F97" w14:textId="28B21177" w:rsidR="00CF7C49" w:rsidRDefault="00CF7C49" w:rsidP="00753BCD">
            <w:pPr>
              <w:autoSpaceDE w:val="0"/>
              <w:autoSpaceDN w:val="0"/>
            </w:pPr>
          </w:p>
        </w:tc>
      </w:tr>
      <w:tr w:rsidR="00755200" w14:paraId="757DDA7B" w14:textId="77777777" w:rsidTr="00755200">
        <w:tc>
          <w:tcPr>
            <w:tcW w:w="2972" w:type="dxa"/>
            <w:gridSpan w:val="2"/>
            <w:shd w:val="clear" w:color="auto" w:fill="D9D9D9" w:themeFill="background1" w:themeFillShade="D9"/>
          </w:tcPr>
          <w:p w14:paraId="3DD277F4" w14:textId="5979D285" w:rsidR="00755200" w:rsidRDefault="00C34D05"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45DEC9CB" w:rsidR="00755200" w:rsidRDefault="00C34D05" w:rsidP="00753BCD">
            <w:pPr>
              <w:autoSpaceDE w:val="0"/>
              <w:autoSpaceDN w:val="0"/>
            </w:pPr>
            <w:r>
              <w:t>Dr. Thomas Jäger</w:t>
            </w:r>
          </w:p>
        </w:tc>
        <w:tc>
          <w:tcPr>
            <w:tcW w:w="236" w:type="dxa"/>
            <w:gridSpan w:val="2"/>
          </w:tcPr>
          <w:p w14:paraId="0F6CFB71" w14:textId="77777777" w:rsidR="00755200" w:rsidRDefault="00755200" w:rsidP="00753BCD">
            <w:pPr>
              <w:autoSpaceDE w:val="0"/>
              <w:autoSpaceDN w:val="0"/>
            </w:pPr>
          </w:p>
        </w:tc>
        <w:tc>
          <w:tcPr>
            <w:tcW w:w="3210" w:type="dxa"/>
            <w:gridSpan w:val="3"/>
            <w:shd w:val="clear" w:color="auto" w:fill="D9D9D9" w:themeFill="background1" w:themeFillShade="D9"/>
          </w:tcPr>
          <w:p w14:paraId="65652D0B" w14:textId="455C720B" w:rsidR="00755200" w:rsidRDefault="00ED2A5A" w:rsidP="00753BCD">
            <w:pPr>
              <w:autoSpaceDE w:val="0"/>
              <w:autoSpaceDN w:val="0"/>
            </w:pPr>
            <w:r>
              <w:t>Pascal Gitz</w:t>
            </w:r>
          </w:p>
        </w:tc>
      </w:tr>
      <w:bookmarkEnd w:id="8"/>
    </w:tbl>
    <w:p w14:paraId="0266D759" w14:textId="09A7B161"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p w14:paraId="3E6026C2" w14:textId="77777777" w:rsidR="00BD7F3A" w:rsidRPr="00EB1DB8" w:rsidRDefault="00BD7F3A" w:rsidP="00BD7F3A">
      <w:pPr>
        <w:shd w:val="clear" w:color="auto" w:fill="FCC300"/>
        <w:autoSpaceDE w:val="0"/>
        <w:autoSpaceDN w:val="0"/>
        <w:ind w:left="-284" w:firstLine="284"/>
      </w:pPr>
    </w:p>
    <w:p w14:paraId="79A25B23" w14:textId="77777777" w:rsidR="0071504D" w:rsidRPr="0071504D" w:rsidRDefault="0071504D" w:rsidP="00BD7F3A">
      <w:pPr>
        <w:shd w:val="clear" w:color="auto" w:fill="FCC300"/>
        <w:autoSpaceDE w:val="0"/>
        <w:autoSpaceDN w:val="0"/>
        <w:ind w:left="-284" w:firstLine="284"/>
        <w:rPr>
          <w:b/>
          <w:bCs/>
        </w:rPr>
      </w:pPr>
      <w:r w:rsidRPr="0071504D">
        <w:t xml:space="preserve">Die Aufgabenstellung der Vertiefungsarbeit muss mit allen Unterschriften bis </w:t>
      </w:r>
      <w:r w:rsidRPr="0071504D">
        <w:rPr>
          <w:b/>
        </w:rPr>
        <w:t>spätestens Ende der</w:t>
      </w:r>
    </w:p>
    <w:p w14:paraId="2329860D" w14:textId="2C65EA59" w:rsidR="0071504D" w:rsidRDefault="0071504D" w:rsidP="0071504D">
      <w:pPr>
        <w:shd w:val="clear" w:color="auto" w:fill="FCC300"/>
        <w:autoSpaceDE w:val="0"/>
        <w:autoSpaceDN w:val="0"/>
        <w:ind w:left="-284" w:firstLine="284"/>
      </w:pPr>
      <w:r w:rsidRPr="0071504D">
        <w:rPr>
          <w:b/>
        </w:rPr>
        <w:t>1. Woche des Kontaktstudiums dem Sekretariat B</w:t>
      </w:r>
      <w:r w:rsidR="00BA511A">
        <w:rPr>
          <w:b/>
        </w:rPr>
        <w:t>a</w:t>
      </w:r>
      <w:r w:rsidRPr="0071504D">
        <w:rPr>
          <w:b/>
        </w:rPr>
        <w:t>&amp;M</w:t>
      </w:r>
      <w:r w:rsidR="00BA511A">
        <w:rPr>
          <w:b/>
        </w:rPr>
        <w:t>a</w:t>
      </w:r>
      <w:r w:rsidRPr="0071504D">
        <w:t xml:space="preserve"> via mse@hslu.ch abgegeben werden. </w:t>
      </w:r>
    </w:p>
    <w:p w14:paraId="0E9F4937" w14:textId="01EF158B" w:rsidR="00BD7F3A" w:rsidRPr="00E42138" w:rsidRDefault="0071504D" w:rsidP="0071504D">
      <w:pPr>
        <w:shd w:val="clear" w:color="auto" w:fill="FCC300"/>
        <w:autoSpaceDE w:val="0"/>
        <w:autoSpaceDN w:val="0"/>
        <w:ind w:left="-284" w:firstLine="284"/>
      </w:pPr>
      <w:r>
        <w:t>Ä</w:t>
      </w:r>
      <w:r w:rsidRPr="0071504D">
        <w:t>nderungen können danach jeweils per E-Mail übermittelt werden.</w:t>
      </w:r>
    </w:p>
    <w:p w14:paraId="0FC880CD" w14:textId="77777777" w:rsidR="00BD7F3A" w:rsidRPr="00E42138" w:rsidRDefault="00BD7F3A" w:rsidP="00BD7F3A">
      <w:pPr>
        <w:shd w:val="clear" w:color="auto" w:fill="FCC300"/>
        <w:autoSpaceDE w:val="0"/>
        <w:autoSpaceDN w:val="0"/>
        <w:ind w:left="-284"/>
      </w:pPr>
      <w:r w:rsidRPr="00E42138">
        <w:tab/>
      </w:r>
    </w:p>
    <w:p w14:paraId="6E7C73AD" w14:textId="1A67B58E" w:rsidR="00BD7F3A" w:rsidRPr="00E12218" w:rsidRDefault="00A15DE9" w:rsidP="00BD7F3A">
      <w:pPr>
        <w:pStyle w:val="Fuzeile"/>
      </w:pPr>
      <w:r w:rsidRPr="00F879DD">
        <w:rPr>
          <w:sz w:val="6"/>
          <w:szCs w:val="6"/>
        </w:rPr>
        <w:br/>
      </w:r>
      <w:r>
        <w:t>V</w:t>
      </w:r>
      <w:r w:rsidR="00BD7F3A" w:rsidRPr="00E12218">
        <w:t>ersion 202</w:t>
      </w:r>
      <w:r w:rsidR="00C27A9B">
        <w:t>3</w:t>
      </w:r>
      <w:r w:rsidR="00BD7F3A" w:rsidRPr="00E12218">
        <w:t>/2</w:t>
      </w:r>
      <w:r w:rsidR="00C27A9B">
        <w:t>4</w:t>
      </w:r>
    </w:p>
    <w:p w14:paraId="376EB21B" w14:textId="77777777" w:rsidR="00BD7F3A" w:rsidRPr="007813AC" w:rsidRDefault="00BD7F3A" w:rsidP="00BD7F3A">
      <w:pPr>
        <w:autoSpaceDE w:val="0"/>
        <w:autoSpaceDN w:val="0"/>
        <w:rPr>
          <w:i/>
          <w:color w:val="808080" w:themeColor="background1" w:themeShade="80"/>
          <w:lang w:val="en-GB"/>
        </w:rPr>
      </w:pPr>
    </w:p>
    <w:p w14:paraId="5157E970" w14:textId="77777777" w:rsidR="005D1D0B" w:rsidRDefault="005D1D0B" w:rsidP="00BD7F3A"/>
    <w:sectPr w:rsidR="005D1D0B" w:rsidSect="00313942">
      <w:headerReference w:type="default" r:id="rId26"/>
      <w:footerReference w:type="default" r:id="rId27"/>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509F" w14:textId="77777777" w:rsidR="000F08D9" w:rsidRPr="00C6782B" w:rsidRDefault="000F08D9">
      <w:r w:rsidRPr="00C6782B">
        <w:separator/>
      </w:r>
    </w:p>
  </w:endnote>
  <w:endnote w:type="continuationSeparator" w:id="0">
    <w:p w14:paraId="7CF26117" w14:textId="77777777" w:rsidR="000F08D9" w:rsidRPr="00C6782B" w:rsidRDefault="000F08D9">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r>
      <w:rPr>
        <w:sz w:val="14"/>
        <w:szCs w:val="14"/>
        <w:lang w:val="en-US"/>
      </w:rPr>
      <w:t>Seite</w:t>
    </w:r>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1F01FEAF"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2134C3">
      <w:rPr>
        <w:b/>
        <w:lang w:val="de-DE"/>
      </w:rPr>
      <w:t>Fehler! Unbekannter Name für Dokument-Eigenschaft.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2134C3">
      <w:rPr>
        <w:b/>
        <w:lang w:val="de-DE"/>
      </w:rPr>
      <w:t>Fehler! Unbekannter Name für Dokument-Eigenschaft.</w:t>
    </w:r>
    <w:r w:rsidRPr="00622FF6">
      <w:fldChar w:fldCharType="end"/>
    </w:r>
  </w:p>
  <w:p w14:paraId="156BDF89" w14:textId="7B86B3B2"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2134C3">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2134C3">
      <w:rPr>
        <w:noProof/>
      </w:rPr>
      <w:t>23.08.2007</w:t>
    </w:r>
    <w:r w:rsidR="002134C3" w:rsidRPr="00622FF6">
      <w:rPr>
        <w:noProof/>
      </w:rPr>
      <w:t xml:space="preserve"> - </w:t>
    </w:r>
    <w:r w:rsidR="002134C3">
      <w:rPr>
        <w:noProof/>
      </w:rPr>
      <w:t>t_aufgabenstellung_vertiefungsarbeit_hs22_v2.docx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2134C3">
      <w:rPr>
        <w:b/>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ED2A5A">
      <w:rPr>
        <w:noProof/>
      </w:rPr>
      <w:instrText>20.09.2023, 09:57:00</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2134C3">
      <w:rPr>
        <w:noProof/>
      </w:rPr>
      <w:instrText>t_aufgabenstellung_vertiefungsarbeit_hs22_v2.docx</w:instrText>
    </w:r>
    <w:r>
      <w:rPr>
        <w:noProof/>
      </w:rPr>
      <w:fldChar w:fldCharType="end"/>
    </w:r>
    <w:r w:rsidRPr="00622FF6">
      <w:instrText xml:space="preserve">" \* MERGEFORMAT </w:instrText>
    </w:r>
    <w:r w:rsidRPr="00622FF6">
      <w:fldChar w:fldCharType="separate"/>
    </w:r>
    <w:r w:rsidR="00ED2A5A">
      <w:rPr>
        <w:noProof/>
      </w:rPr>
      <w:t>20.09.2023, 09:57:00</w:t>
    </w:r>
    <w:r w:rsidR="00ED2A5A" w:rsidRPr="00622FF6">
      <w:rPr>
        <w:noProof/>
      </w:rPr>
      <w:t xml:space="preserve"> - </w:t>
    </w:r>
    <w:r w:rsidR="00ED2A5A">
      <w:rPr>
        <w:noProof/>
      </w:rPr>
      <w:t>t_aufgabenstellung_vertiefungsarbeit_hs22_v2.docx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63360"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r w:rsidR="00907C34">
          <w:rPr>
            <w:sz w:val="14"/>
            <w:szCs w:val="14"/>
            <w:lang w:val="en-US"/>
          </w:rPr>
          <w:t>Seite</w:t>
        </w:r>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ED2A5A"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04D4" w14:textId="77777777" w:rsidR="000F08D9" w:rsidRPr="00C6782B" w:rsidRDefault="000F08D9">
      <w:r w:rsidRPr="00C6782B">
        <w:separator/>
      </w:r>
    </w:p>
  </w:footnote>
  <w:footnote w:type="continuationSeparator" w:id="0">
    <w:p w14:paraId="684DC270" w14:textId="77777777" w:rsidR="000F08D9" w:rsidRPr="00C6782B" w:rsidRDefault="000F08D9">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6131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5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6192"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7216"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0BFE"/>
    <w:rsid w:val="0007290B"/>
    <w:rsid w:val="0007646A"/>
    <w:rsid w:val="000776B3"/>
    <w:rsid w:val="00077B6A"/>
    <w:rsid w:val="000823A8"/>
    <w:rsid w:val="00082F44"/>
    <w:rsid w:val="00083714"/>
    <w:rsid w:val="000910A2"/>
    <w:rsid w:val="0009193E"/>
    <w:rsid w:val="000924DE"/>
    <w:rsid w:val="0009509D"/>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08D9"/>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329B"/>
    <w:rsid w:val="00194A45"/>
    <w:rsid w:val="001A0D83"/>
    <w:rsid w:val="001A1AF5"/>
    <w:rsid w:val="001A64BD"/>
    <w:rsid w:val="001A6649"/>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134C3"/>
    <w:rsid w:val="00221537"/>
    <w:rsid w:val="002254D5"/>
    <w:rsid w:val="002264FA"/>
    <w:rsid w:val="00226D5B"/>
    <w:rsid w:val="00230B71"/>
    <w:rsid w:val="002315B5"/>
    <w:rsid w:val="00233266"/>
    <w:rsid w:val="00233E30"/>
    <w:rsid w:val="00234599"/>
    <w:rsid w:val="0024192B"/>
    <w:rsid w:val="00241B6D"/>
    <w:rsid w:val="00243200"/>
    <w:rsid w:val="00244E44"/>
    <w:rsid w:val="002507EB"/>
    <w:rsid w:val="00253A7F"/>
    <w:rsid w:val="00254CF8"/>
    <w:rsid w:val="0025680A"/>
    <w:rsid w:val="00260084"/>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241"/>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A69"/>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6E5"/>
    <w:rsid w:val="00381D05"/>
    <w:rsid w:val="00384D67"/>
    <w:rsid w:val="00387C49"/>
    <w:rsid w:val="0039196F"/>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4004"/>
    <w:rsid w:val="004B462F"/>
    <w:rsid w:val="004B67E5"/>
    <w:rsid w:val="004B6BBA"/>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6C93"/>
    <w:rsid w:val="005E7E3B"/>
    <w:rsid w:val="005F4162"/>
    <w:rsid w:val="005F555B"/>
    <w:rsid w:val="005F5911"/>
    <w:rsid w:val="005F7C34"/>
    <w:rsid w:val="00600D40"/>
    <w:rsid w:val="006013E3"/>
    <w:rsid w:val="006022C4"/>
    <w:rsid w:val="00603A89"/>
    <w:rsid w:val="0060410E"/>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23EB"/>
    <w:rsid w:val="006544DD"/>
    <w:rsid w:val="00655C62"/>
    <w:rsid w:val="006578C1"/>
    <w:rsid w:val="006639DE"/>
    <w:rsid w:val="00665BF6"/>
    <w:rsid w:val="00665BFA"/>
    <w:rsid w:val="00667B1B"/>
    <w:rsid w:val="00667C3B"/>
    <w:rsid w:val="0067303E"/>
    <w:rsid w:val="00674950"/>
    <w:rsid w:val="00681715"/>
    <w:rsid w:val="0068421E"/>
    <w:rsid w:val="0068498D"/>
    <w:rsid w:val="00686153"/>
    <w:rsid w:val="00687B0D"/>
    <w:rsid w:val="00691AD3"/>
    <w:rsid w:val="0069330B"/>
    <w:rsid w:val="00693729"/>
    <w:rsid w:val="00695F68"/>
    <w:rsid w:val="00697233"/>
    <w:rsid w:val="006A46F8"/>
    <w:rsid w:val="006A515A"/>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6AFB"/>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3BC9"/>
    <w:rsid w:val="0088665D"/>
    <w:rsid w:val="00886F39"/>
    <w:rsid w:val="008924C1"/>
    <w:rsid w:val="00896975"/>
    <w:rsid w:val="008A1FB0"/>
    <w:rsid w:val="008A416C"/>
    <w:rsid w:val="008A4B9C"/>
    <w:rsid w:val="008A6E2D"/>
    <w:rsid w:val="008A70F0"/>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29F4"/>
    <w:rsid w:val="00AB4A3E"/>
    <w:rsid w:val="00AB4C00"/>
    <w:rsid w:val="00AB59A1"/>
    <w:rsid w:val="00AB7056"/>
    <w:rsid w:val="00AC0FB5"/>
    <w:rsid w:val="00AC1355"/>
    <w:rsid w:val="00AC3851"/>
    <w:rsid w:val="00AD0FE9"/>
    <w:rsid w:val="00AD41BF"/>
    <w:rsid w:val="00AD5518"/>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B95"/>
    <w:rsid w:val="00B66BEA"/>
    <w:rsid w:val="00B70A79"/>
    <w:rsid w:val="00B71418"/>
    <w:rsid w:val="00B71DD6"/>
    <w:rsid w:val="00B737C7"/>
    <w:rsid w:val="00B76112"/>
    <w:rsid w:val="00B777C6"/>
    <w:rsid w:val="00B779B1"/>
    <w:rsid w:val="00B77F47"/>
    <w:rsid w:val="00B80453"/>
    <w:rsid w:val="00B806B3"/>
    <w:rsid w:val="00B8137B"/>
    <w:rsid w:val="00B814AF"/>
    <w:rsid w:val="00B8195A"/>
    <w:rsid w:val="00B81C31"/>
    <w:rsid w:val="00B81CEA"/>
    <w:rsid w:val="00B82901"/>
    <w:rsid w:val="00B83E3B"/>
    <w:rsid w:val="00B8542F"/>
    <w:rsid w:val="00B879E6"/>
    <w:rsid w:val="00B907F1"/>
    <w:rsid w:val="00B9388C"/>
    <w:rsid w:val="00B94B94"/>
    <w:rsid w:val="00B9648B"/>
    <w:rsid w:val="00B975C4"/>
    <w:rsid w:val="00BA115C"/>
    <w:rsid w:val="00BA511A"/>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70E3"/>
    <w:rsid w:val="00C217CD"/>
    <w:rsid w:val="00C22D95"/>
    <w:rsid w:val="00C23F66"/>
    <w:rsid w:val="00C2418F"/>
    <w:rsid w:val="00C2546E"/>
    <w:rsid w:val="00C2625E"/>
    <w:rsid w:val="00C26634"/>
    <w:rsid w:val="00C2677A"/>
    <w:rsid w:val="00C27A9B"/>
    <w:rsid w:val="00C345F4"/>
    <w:rsid w:val="00C34D05"/>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2618"/>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DCA"/>
    <w:rsid w:val="00E05CDE"/>
    <w:rsid w:val="00E06638"/>
    <w:rsid w:val="00E12E6E"/>
    <w:rsid w:val="00E13953"/>
    <w:rsid w:val="00E13F38"/>
    <w:rsid w:val="00E14841"/>
    <w:rsid w:val="00E14DB4"/>
    <w:rsid w:val="00E15A5F"/>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29F"/>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A5A"/>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6875"/>
    <w:rsid w:val="00FD7A38"/>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18074">
      <w:bodyDiv w:val="1"/>
      <w:marLeft w:val="0"/>
      <w:marRight w:val="0"/>
      <w:marTop w:val="0"/>
      <w:marBottom w:val="0"/>
      <w:divBdr>
        <w:top w:val="none" w:sz="0" w:space="0" w:color="auto"/>
        <w:left w:val="none" w:sz="0" w:space="0" w:color="auto"/>
        <w:bottom w:val="none" w:sz="0" w:space="0" w:color="auto"/>
        <w:right w:val="none" w:sz="0" w:space="0" w:color="auto"/>
      </w:divBdr>
    </w:div>
    <w:div w:id="21317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customXml" Target="ink/ink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tif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customXml" Target="ink/ink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7.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7624BCC10D14EC48CA2C4FEFD82E475"/>
        <w:category>
          <w:name w:val="Allgemein"/>
          <w:gallery w:val="placeholder"/>
        </w:category>
        <w:types>
          <w:type w:val="bbPlcHdr"/>
        </w:types>
        <w:behaviors>
          <w:behavior w:val="content"/>
        </w:behaviors>
        <w:guid w:val="{D45BFE72-1A7C-40C4-AAB0-2AEEEAA5CF8C}"/>
      </w:docPartPr>
      <w:docPartBody>
        <w:p w:rsidR="00407A19" w:rsidRDefault="00407A19" w:rsidP="00407A19">
          <w:pPr>
            <w:pStyle w:val="D7624BCC10D14EC48CA2C4FEFD82E4753"/>
          </w:pPr>
          <w:r w:rsidRPr="00E912B4">
            <w:rPr>
              <w:rStyle w:val="Platzhaltertext"/>
            </w:rPr>
            <w:t>Klicken oder tippen Sie hier, um Text einzugeben.</w:t>
          </w:r>
        </w:p>
      </w:docPartBody>
    </w:docPart>
    <w:docPart>
      <w:docPartPr>
        <w:name w:val="6DF2D08978ED4A90A364D076B541406D"/>
        <w:category>
          <w:name w:val="Allgemein"/>
          <w:gallery w:val="placeholder"/>
        </w:category>
        <w:types>
          <w:type w:val="bbPlcHdr"/>
        </w:types>
        <w:behaviors>
          <w:behavior w:val="content"/>
        </w:behaviors>
        <w:guid w:val="{93382BDB-79C2-4F69-9DB0-F284D45A1139}"/>
      </w:docPartPr>
      <w:docPartBody>
        <w:p w:rsidR="00407A19" w:rsidRDefault="00407A19" w:rsidP="00407A19">
          <w:pPr>
            <w:pStyle w:val="6DF2D08978ED4A90A364D076B541406D3"/>
          </w:pPr>
          <w:r w:rsidRPr="00E912B4">
            <w:rPr>
              <w:rStyle w:val="Platzhaltertext"/>
            </w:rPr>
            <w:t>Klicken oder tippen Sie hier, um Text einzugeben.</w:t>
          </w:r>
        </w:p>
      </w:docPartBody>
    </w:docPart>
    <w:docPart>
      <w:docPartPr>
        <w:name w:val="DE981B00702943DC9C8596BC53B8D30A"/>
        <w:category>
          <w:name w:val="Allgemein"/>
          <w:gallery w:val="placeholder"/>
        </w:category>
        <w:types>
          <w:type w:val="bbPlcHdr"/>
        </w:types>
        <w:behaviors>
          <w:behavior w:val="content"/>
        </w:behaviors>
        <w:guid w:val="{E7D77F32-2E8F-46EF-B30C-046E7E386BC0}"/>
      </w:docPartPr>
      <w:docPartBody>
        <w:p w:rsidR="00407A19" w:rsidRDefault="00407A19" w:rsidP="00407A19">
          <w:pPr>
            <w:pStyle w:val="DE981B00702943DC9C8596BC53B8D30A3"/>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236C2D"/>
    <w:rsid w:val="00407A19"/>
    <w:rsid w:val="00617F65"/>
    <w:rsid w:val="00824CF4"/>
    <w:rsid w:val="008D3FD0"/>
    <w:rsid w:val="00B7195A"/>
    <w:rsid w:val="00E667CF"/>
    <w:rsid w:val="00EA58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7A19"/>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45.664"/>
    </inkml:context>
    <inkml:brush xml:id="br0">
      <inkml:brushProperty name="width" value="0.05" units="cm"/>
      <inkml:brushProperty name="height" value="0.05" units="cm"/>
      <inkml:brushProperty name="color" value="#00A0D7"/>
    </inkml:brush>
  </inkml:definitions>
  <inkml:trace contextRef="#ctx0" brushRef="#br0">518 479 2961 0 0,'-9'14'-23'0'0,"-139"224"5247"0"0,-133 289-3979 0 0,277-519-1072 0 0,3-5-284 0 0,0 0-1 0 0,0-1 1 0 0,0 1 0 0 0,-1 0 0 0 0,1-1 0 0 0,-1 1 0 0 0,0-1 0 0 0,0 0 0 0 0,0 1 0 0 0,0-1 0 0 0,0 0-1 0 0,0 0 1 0 0,0 0 0 0 0,-1 0 0 0 0,1-1 0 0 0,-1 1 0 0 0,1-1 0 0 0,-1 1 0 0 0,-3 0 0 0 0,5-2 116 0 0,0 0 0 0 0,0-1 0 0 0,0 1 0 0 0,1-1 0 0 0,-1 1 0 0 0,0-1 0 0 0,0 1 1 0 0,1-1-1 0 0,-1 1 0 0 0,0-1 0 0 0,1 0 0 0 0,-1 1 0 0 0,1-1 0 0 0,-1 0 0 0 0,1 0 0 0 0,-1 1 1 0 0,1-1-1 0 0,0 0 0 0 0,-1 0 0 0 0,1 0 0 0 0,0 0 0 0 0,-1 0 0 0 0,1-1 0 0 0,-6-26-9 0 0,5 23-20 0 0,-6-50-213 0 0,3 0-1 0 0,2 0 0 0 0,3 0 1 0 0,2-1-1 0 0,13-74 1 0 0,-6 67 73 0 0,1 1 1 0 0,4 1 0 0 0,33-90-1 0 0,-36 122 266 0 0,1 1 0 0 0,2 0 0 0 0,0 1-1 0 0,2 0 1 0 0,1 2 0 0 0,1 0 0 0 0,1 1-1 0 0,1 1 1 0 0,27-24 0 0 0,-12 18 194 0 0,1 2 1 0 0,1 1-1 0 0,2 2 1 0 0,69-32 0 0 0,-77 42-370 0 0,1 2 0 0 0,1 1 0 0 0,-1 2 1 0 0,1 1-1 0 0,1 1 0 0 0,63-3 0 0 0,-94 10 81 0 0,0 0 1 0 0,0 0-1 0 0,0 0 0 0 0,0 0 0 0 0,0 1 0 0 0,0-1 0 0 0,0 1 1 0 0,0 0-1 0 0,0 1 0 0 0,0-1 0 0 0,-1 0 0 0 0,1 1 1 0 0,0 0-1 0 0,-1 0 0 0 0,4 3 0 0 0,-5-3 27 0 0,0 0 0 0 0,0 1-1 0 0,-1-1 1 0 0,1 1 0 0 0,-1-1 0 0 0,1 1 0 0 0,-1 0-1 0 0,0 0 1 0 0,0-1 0 0 0,0 1 0 0 0,0 0 0 0 0,-1 0-1 0 0,1 0 1 0 0,-1 0 0 0 0,0 0 0 0 0,0 0-1 0 0,0 0 1 0 0,0 0 0 0 0,0 0 0 0 0,-1 0 0 0 0,-1 5-1 0 0,0 4 95 0 0,-1 0-1 0 0,-1 0 1 0 0,0 0-1 0 0,-1 0 0 0 0,0-1 1 0 0,-1 0-1 0 0,0 0 1 0 0,-8 10-1 0 0,-69 82 1203 0 0,52-67-1124 0 0,-70 75 872 0 0,-125 107 0 0 0,209-204-865 0 0,-37 38 277 0 0,51-50-437 0 0,0 1-1 0 0,1 1 0 0 0,-1-1 0 0 0,1 0 0 0 0,0 1 0 0 0,0-1 1 0 0,0 1-1 0 0,0-1 0 0 0,1 1 0 0 0,0 0 0 0 0,-1 0 1 0 0,1 0-1 0 0,1 0 0 0 0,-2 6 0 0 0,3-9-73 0 0,0 1-1 0 0,0-1 1 0 0,0 1-1 0 0,0-1 1 0 0,0 0-1 0 0,0 0 1 0 0,0 0-1 0 0,0 0 1 0 0,1 0-1 0 0,-1 0 1 0 0,0 0-1 0 0,1 0 1 0 0,-1 0 0 0 0,0 0-1 0 0,1 0 1 0 0,-1-1-1 0 0,1 1 1 0 0,-1-1-1 0 0,1 1 1 0 0,0-1-1 0 0,-1 0 1 0 0,1 0-1 0 0,-1 1 1 0 0,1-1-1 0 0,0 0 1 0 0,-1-1-1 0 0,1 1 1 0 0,2 0-1 0 0,52-3 268 0 0,-9-6-752 0 0,-1-3-1 0 0,-1-1 0 0 0,0-3 1 0 0,57-28-1 0 0,-16 7-681 0 0,-1 2 165 0 0,-36 13 422 0 0,1 2-1 0 0,61-15 1 0 0,-136 45 1495 0 0,1 0 0 0 0,0 1 0 0 0,1 2 1 0 0,0 0-1 0 0,1 1 0 0 0,-22 19 0 0 0,38-28-687 0 0,1-1-1 0 0,0 1 1 0 0,0 0-1 0 0,0 0 1 0 0,1 1 0 0 0,0-1-1 0 0,-5 9 1 0 0,8-13-195 0 0,1 0 1 0 0,-1 0 0 0 0,1 0 0 0 0,-1 0 0 0 0,1 0 0 0 0,0 0 0 0 0,-1 0-1 0 0,1 0 1 0 0,0 0 0 0 0,0 0 0 0 0,0 1 0 0 0,0-1 0 0 0,0 0-1 0 0,0 0 1 0 0,0 0 0 0 0,0 0 0 0 0,0 0 0 0 0,1 0 0 0 0,-1 0-1 0 0,0 0 1 0 0,1 2 0 0 0,1-2-16 0 0,-1 0-1 0 0,0 0 0 0 0,0 0 1 0 0,1 0-1 0 0,-1 0 1 0 0,1 0-1 0 0,-1 0 1 0 0,1 0-1 0 0,-1 0 1 0 0,1-1-1 0 0,0 1 1 0 0,-1-1-1 0 0,1 1 0 0 0,0-1 1 0 0,-1 0-1 0 0,1 1 1 0 0,0-1-1 0 0,2 0 1 0 0,12 0-432 0 0,-1 0 0 0 0,1-1 0 0 0,-1-1 0 0 0,0 0 1 0 0,1-1-1 0 0,-1-1 0 0 0,-1-1 0 0 0,1 0 0 0 0,21-10 0 0 0,-14 5 103 0 0,-1-2-1 0 0,0 0 1 0 0,0-2-1 0 0,-2 0 0 0 0,27-24 1 0 0,-37 25 1540 0 0,-19 13 1315 0 0,-21 13-631 0 0,17-5-1758 0 0,1 0 1 0 0,0 1-1 0 0,1 0 0 0 0,0 1 0 0 0,0 0 0 0 0,1 1 0 0 0,0 0 0 0 0,-17 24 1 0 0,27-34-154 0 0,1 0 1 0 0,-1 0-1 0 0,0 0 1 0 0,1 0-1 0 0,-1 0 1 0 0,1 0-1 0 0,0 0 1 0 0,-1 0-1 0 0,1 0 1 0 0,0 0-1 0 0,0 1 1 0 0,-1-1-1 0 0,1 0 1 0 0,0 0-1 0 0,0 0 1 0 0,0 0-1 0 0,0 0 1 0 0,1 0 0 0 0,-1 0-1 0 0,0 1 1 0 0,0-1-1 0 0,1 0 1 0 0,-1 0-1 0 0,1 0 1 0 0,-1 0-1 0 0,1 0 1 0 0,0 2-1 0 0,1-2-35 0 0,0 0-1 0 0,-1 0 0 0 0,1 0 0 0 0,0 0 0 0 0,0 0 1 0 0,-1-1-1 0 0,1 1 0 0 0,0-1 0 0 0,0 1 1 0 0,0-1-1 0 0,0 1 0 0 0,0-1 0 0 0,0 0 0 0 0,3 0 1 0 0,5 0-97 0 0,0-1 1 0 0,0 0-1 0 0,-1 0 1 0 0,1-1-1 0 0,13-4 1 0 0,23-14-878 0 0,0-2 0 0 0,44-28-1 0 0,15-8 2790 0 0,-120 68-1078 0 0,0 0 0 0 0,1 1 1 0 0,1 1-1 0 0,-1 0 0 0 0,2 1 1 0 0,-13 15-1 0 0,24-27-686 0 0,0 0-1 0 0,0 0 1 0 0,0 0-1 0 0,0 0 1 0 0,1 0-1 0 0,-1 0 1 0 0,0 1 0 0 0,0-1-1 0 0,1 0 1 0 0,-1 0-1 0 0,1 1 1 0 0,-1-1-1 0 0,1 0 1 0 0,-1 0-1 0 0,1 1 1 0 0,0-1 0 0 0,0 1-1 0 0,0-1 1 0 0,-1 0-1 0 0,1 1 1 0 0,1-1-1 0 0,-1 1 1 0 0,0-1-1 0 0,0 0 1 0 0,1 3 0 0 0,0-3-28 0 0,0 0 1 0 0,1 0-1 0 0,-1 0 0 0 0,0 0 1 0 0,1 0-1 0 0,-1-1 1 0 0,1 1-1 0 0,-1 0 1 0 0,1-1-1 0 0,-1 1 1 0 0,1-1-1 0 0,-1 0 1 0 0,1 1-1 0 0,-1-1 1 0 0,1 0-1 0 0,0 0 0 0 0,-1 0 1 0 0,3 0-1 0 0,7-1-389 0 0,0 0-1 0 0,-1 0 1 0 0,1-1-1 0 0,0-1 1 0 0,14-5-1 0 0,70-38-1673 0 0,-59 27 3200 0 0,63-24-1 0 0,-108 48-472 0 0,0 0 0 0 0,0 0 0 0 0,0 1 0 0 0,1 1 0 0 0,-9 8 0 0 0,-11 8 90 0 0,21-18-590 0 0,-49 41 1424 0 0,53-43-1540 0 0,1 0 0 0 0,0 0 0 0 0,-1 0 0 0 0,1 0-1 0 0,0 0 1 0 0,0 0 0 0 0,0 1 0 0 0,1-1 0 0 0,-1 1-1 0 0,1-1 1 0 0,0 1 0 0 0,0-1 0 0 0,0 1-1 0 0,1 0 1 0 0,-1 0 0 0 0,1 5 0 0 0,1-7-181 0 0,0 0 0 0 0,1 0 0 0 0,-1 0 0 0 0,1 0 1 0 0,0 0-1 0 0,0 0 0 0 0,-1-1 0 0 0,1 1 0 0 0,0-1 0 0 0,0 1 0 0 0,1-1 0 0 0,-1 0 1 0 0,0 0-1 0 0,0 0 0 0 0,1 0 0 0 0,-1 0 0 0 0,0-1 0 0 0,1 1 0 0 0,-1-1 1 0 0,5 1-1 0 0,28 14-2214 0 0,-34-14 2495 0 0,0 0 0 0 0,1 0 0 0 0,0 0 0 0 0,-1-1 0 0 0,1 1 0 0 0,0 0 1 0 0,-1-1-1 0 0,1 1 0 0 0,0-1 0 0 0,0 1 0 0 0,-1-1 0 0 0,1 0 0 0 0,0 0 1 0 0,0 0-1 0 0,0 0 0 0 0,0 0 0 0 0,-1 0 0 0 0,1 0 0 0 0,0-1 0 0 0,0 1 0 0 0,-1-1 1 0 0,1 1-1 0 0,0-1 0 0 0,3-1 0 0 0,47-27 287 0 0,-31 16-96 0 0,260-125 561 0 0,104-59-2024 0 0,-317 158 122 0 0,-2-3 0 0 0,86-72 1 0 0,-150 112 990 0 0,1 0 1 0 0,0-1 0 0 0,-1 1 0 0 0,1-1-1 0 0,-1 0 1 0 0,0 0 0 0 0,0 0 0 0 0,0 0-1 0 0,0 0 1 0 0,0 0 0 0 0,-1-1-1 0 0,1 1 1 0 0,-1 0 0 0 0,0-1 0 0 0,0 1-1 0 0,-1-1 1 0 0,2-5 0 0 0,-2 8 45 0 0,-1 0 1 0 0,1 0-1 0 0,0 0 1 0 0,0 0-1 0 0,0 0 1 0 0,-1 0-1 0 0,1 0 1 0 0,-1 0-1 0 0,1 1 1 0 0,0-1-1 0 0,-1 0 1 0 0,0 0-1 0 0,1 0 1 0 0,-1 1-1 0 0,1-1 1 0 0,-1 0-1 0 0,0 1 1 0 0,0-1-1 0 0,1 0 1 0 0,-1 1-1 0 0,0-1 1 0 0,0 1-1 0 0,0 0 1 0 0,0-1-1 0 0,-2 0 216 0 0,0 0 1 0 0,0 1-1 0 0,0-1 0 0 0,0 1 0 0 0,0 0 0 0 0,0 0 0 0 0,0 0 0 0 0,0 0 0 0 0,0 0 0 0 0,0 1 0 0 0,-5 0 0 0 0,-10 4 1024 0 0,0 0-1 0 0,-34 16 1 0 0,-75 48-661 0 0,92-49-177 0 0,-94 61-793 0 0,4 5-1 0 0,3 5 0 0 0,-154 151 0 0 0,265-231 405 0 0,-57 61-617 0 0,64-66 490 0 0,-1-1 1 0 0,1 1 0 0 0,1 1 0 0 0,-1-1 0 0 0,1 1 0 0 0,0-1 0 0 0,1 1 0 0 0,-1 0 0 0 0,1 0 0 0 0,-1 8-1 0 0,3-12 155 0 0,0-1-1 0 0,0 0 0 0 0,0 1 1 0 0,0-1-1 0 0,0 0 0 0 0,1 1 0 0 0,-1-1 1 0 0,1 0-1 0 0,-1 0 0 0 0,1 0 0 0 0,0 1 1 0 0,0-1-1 0 0,0 0 0 0 0,0 0 0 0 0,0 0 1 0 0,1 0-1 0 0,-1-1 0 0 0,0 1 1 0 0,1 0-1 0 0,-1 0 0 0 0,1-1 0 0 0,0 1 1 0 0,0-1-1 0 0,0 0 0 0 0,0 1 0 0 0,0-1 1 0 0,0 0-1 0 0,0 0 0 0 0,0 0 1 0 0,0 0-1 0 0,0-1 0 0 0,0 1 0 0 0,5 0 1 0 0,7 2 134 0 0,0 0 0 0 0,0-1 1 0 0,1-1-1 0 0,15 0 1 0 0,-22-1-146 0 0,38-1 379 0 0,0-2 0 0 0,0-3-1 0 0,-1-1 1 0 0,75-22 0 0 0,174-72 1987 0 0,-257 87-1863 0 0,-31 12-418 0 0,17-6-852 0 0,-1 0 0 0 0,-1-2 0 0 0,0 0 1 0 0,0-1-1 0 0,-1-1 0 0 0,19-15 0 0 0,-38 26 633 0 0,0 1-1 0 0,-1-1 1 0 0,1 1-1 0 0,-1-1 0 0 0,1 1 1 0 0,0-1-1 0 0,-1 0 1 0 0,1 1-1 0 0,-1-1 0 0 0,1 0 1 0 0,-1 1-1 0 0,0-1 1 0 0,1 0-1 0 0,-1 0 1 0 0,0 1-1 0 0,1-1 0 0 0,-1 0 1 0 0,0 0-1 0 0,0 0 1 0 0,0 0-1 0 0,0 1 1 0 0,1-1-1 0 0,-1 0 0 0 0,-1 0 1 0 0,1 0-1 0 0,0 0 1 0 0,0 1-1 0 0,0-1 0 0 0,0 0 1 0 0,0 0-1 0 0,-1 0 1 0 0,1 0-1 0 0,0 1 1 0 0,-1-1-1 0 0,1 0 0 0 0,-1 1 1 0 0,1-1-1 0 0,-1 0 1 0 0,1 0-1 0 0,-1 1 0 0 0,1-1 1 0 0,-1 1-1 0 0,0-1 1 0 0,1 1-1 0 0,-1-1 1 0 0,-1 0-1 0 0,0 0-225 0 0,0-1 0 0 0,0 1-1 0 0,0 0 1 0 0,-1 0 0 0 0,1 0 0 0 0,0 0 0 0 0,-1 1-1 0 0,1-1 1 0 0,-1 0 0 0 0,1 1 0 0 0,0 0 0 0 0,-1 0-1 0 0,1-1 1 0 0,-1 1 0 0 0,-2 1 0 0 0,5-1 211 0 0,-1 0-1 0 0,1 0 1 0 0,0 0 0 0 0,0 0 0 0 0,-1 0 0 0 0,1 0 0 0 0,0 0-1 0 0,0 0 1 0 0,-1 1 0 0 0,1-1 0 0 0,0 0 0 0 0,0 0-1 0 0,-1 0 1 0 0,1 0 0 0 0,0 0 0 0 0,0 1 0 0 0,0-1-1 0 0,-1 0 1 0 0,1 0 0 0 0,0 0 0 0 0,0 1 0 0 0,0-1-1 0 0,0 0 1 0 0,-1 0 0 0 0,1 0 0 0 0,0 1 0 0 0,0-1 0 0 0,0 0-1 0 0,0 0 1 0 0,0 1 0 0 0,0-1 0 0 0,0 0 0 0 0,0 1-1 0 0,0-1 1 0 0,0 0 0 0 0,0 0 0 0 0,0 1 0 0 0,0-1-1 0 0,0 0 1 0 0,0 0 0 0 0,0 1 0 0 0,0-1 0 0 0,0 0-1 0 0,0 0 1 0 0,0 1 0 0 0,1-1 0 0 0,-1 0 0 0 0,0 0 0 0 0,0 1-1 0 0,0-1 1 0 0,0 0 0 0 0,0 0 0 0 0,1 0 0 0 0,-1 1-1 0 0,0-1 1 0 0,0 0 0 0 0,1 0 0 0 0,-1 0 0 0 0,0 0-1 0 0,1 1 1 0 0,15 8-3025 0 0,-9-8 2989 0 0,0-1-1 0 0,0 0 1 0 0,0-1 0 0 0,-1 1-1 0 0,1-1 1 0 0,0-1 0 0 0,0 1-1 0 0,0-1 1 0 0,-1-1 0 0 0,1 1 0 0 0,10-7 0 0 0,10-6 746 0 0,35-26 0 0 0,-23 14 155 0 0,149-104 6148 0 0,-164 111-5931 0 0,-1-1 0 0 0,0-1 0 0 0,-2-1 0 0 0,0 0 0 0 0,21-34 0 0 0,-42 56-873 0 0,1 1 1 0 0,0-1-1 0 0,-1 0 1 0 0,1 1-1 0 0,-1-1 1 0 0,1 0 0 0 0,-1 0-1 0 0,1 1 1 0 0,-1-1-1 0 0,1 0 1 0 0,-1 0-1 0 0,0 0 1 0 0,1 0-1 0 0,-1 0 1 0 0,0 1-1 0 0,0-1 1 0 0,0 0-1 0 0,0 0 1 0 0,0 0 0 0 0,0 0-1 0 0,0 0 1 0 0,0 0-1 0 0,0 0 1 0 0,0 0-1 0 0,0 0 1 0 0,0 0-1 0 0,-1-1 1 0 0,0 1-46 0 0,-1 1 1 0 0,1 0 0 0 0,0-1-1 0 0,0 1 1 0 0,-1 0-1 0 0,1 0 1 0 0,0-1 0 0 0,0 1-1 0 0,-1 0 1 0 0,1 0-1 0 0,0 1 1 0 0,-1-1-1 0 0,1 0 1 0 0,0 0 0 0 0,0 0-1 0 0,-1 1 1 0 0,0 0-1 0 0,-62 24-189 0 0,61-23 160 0 0,-69 31 169 0 0,-8 2-105 0 0,3 4-1 0 0,1 2 1 0 0,-104 77-1 0 0,162-103 15 0 0,0 0-1 0 0,2 1 1 0 0,0 1 0 0 0,1 1-1 0 0,-16 23 1 0 0,25-31-105 0 0,0 0 1 0 0,0 0-1 0 0,1 0 1 0 0,1 1-1 0 0,0 0 1 0 0,0-1-1 0 0,1 1 1 0 0,0 1-1 0 0,1-1 1 0 0,0 0-1 0 0,1 1 1 0 0,0 16-1 0 0,1-25 39 0 0,1 1-1 0 0,0-1 1 0 0,0 0-1 0 0,0 0 1 0 0,0 0-1 0 0,1 0 1 0 0,-1 0-1 0 0,1 0 1 0 0,0 0-1 0 0,0 0 1 0 0,0 0-1 0 0,0-1 1 0 0,0 1-1 0 0,0-1 0 0 0,1 0 1 0 0,-1 1-1 0 0,1-1 1 0 0,0 0-1 0 0,0-1 1 0 0,-1 1-1 0 0,1 0 1 0 0,0-1-1 0 0,1 1 1 0 0,-1-1-1 0 0,0 0 1 0 0,0 0-1 0 0,0-1 1 0 0,1 1-1 0 0,-1 0 1 0 0,6-1-1 0 0,3 2 3 0 0,0-1 1 0 0,0-1-1 0 0,1 0 1 0 0,-1 0-1 0 0,0-1 0 0 0,0-1 1 0 0,15-4-1 0 0,19-10-372 0 0,-2-3 1 0 0,0-1-1 0 0,78-52 1 0 0,30-13-3318 0 0,-92 56 526 0 0,-56 26 2029 0 0,-7 4 333 0 0,-33 14 1153 0 0,-11 4 549 0 0,-42 20 888 0 0,81-35-1363 0 0,0 1-1 0 0,0-1 1 0 0,0 2 0 0 0,1-1-1 0 0,0 1 1 0 0,0 0 0 0 0,-11 13-1 0 0,17-18-419 0 0,0 0 0 0 0,0 1-1 0 0,-1-1 1 0 0,1 1 0 0 0,0-1 0 0 0,1 1-1 0 0,-1-1 1 0 0,0 1 0 0 0,0 0-1 0 0,1-1 1 0 0,-1 1 0 0 0,1 0 0 0 0,-1-1-1 0 0,1 1 1 0 0,0 0 0 0 0,-1 0-1 0 0,1-1 1 0 0,0 1 0 0 0,0 0 0 0 0,1 0-1 0 0,-1 0 1 0 0,0-1 0 0 0,0 1-1 0 0,1 0 1 0 0,-1 0 0 0 0,2 1 0 0 0,0-1-254 0 0,-1 1 0 0 0,1-1 0 0 0,1 0 0 0 0,-1 0 1 0 0,0 0-1 0 0,0 0 0 0 0,1 0 0 0 0,-1-1 0 0 0,1 1 1 0 0,-1-1-1 0 0,1 0 0 0 0,0 0 0 0 0,0 1 0 0 0,3-1 1 0 0,5 2-62 0 0,0 0 0 0 0,-1-1 0 0 0,1 0 1 0 0,15-1-1 0 0,9-2 5470 0 0,36-11-1575 0 0,1 8-5625 0 0,-57 4-2851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39.110"/>
    </inkml:context>
    <inkml:brush xml:id="br0">
      <inkml:brushProperty name="width" value="0.05" units="cm"/>
      <inkml:brushProperty name="height" value="0.05" units="cm"/>
      <inkml:brushProperty name="color" value="#00A0D7"/>
    </inkml:brush>
  </inkml:definitions>
  <inkml:trace contextRef="#ctx0" brushRef="#br0">160 1692 5745 0 0,'-2'1'0'0'0,"0"-1"0"0"0,0 0 0 0 0,1 0 0 0 0,-1 1 0 0 0,0-1 0 0 0,0-1 0 0 0,1 1 0 0 0,-1 0 0 0 0,0 0 0 0 0,0-1 0 0 0,1 1 0 0 0,-1-1 0 0 0,0 1 0 0 0,1-1 0 0 0,-1 0 0 0 0,1 0 0 0 0,-1 1 0 0 0,1-1 0 0 0,-1 0 0 0 0,-1-2 0 0 0,2 1 0 0 0,1 0 0 0 0,-1 1 0 0 0,1-1 0 0 0,0 1 0 0 0,-1-1 0 0 0,1 0 0 0 0,0 1 0 0 0,0-1 0 0 0,0 0 0 0 0,0 1 0 0 0,1-1 0 0 0,-1 0 0 0 0,0 1 0 0 0,1-1 0 0 0,-1 0 0 0 0,1 1 0 0 0,-1-1 0 0 0,1 1 0 0 0,0-1 0 0 0,0 1 0 0 0,0 0 0 0 0,1-3 0 0 0,30-45 401 0 0,3 0 0 0 0,77-83 0 0 0,-50 63-21 0 0,242-265 1493 0 0,46-56-2810 0 0,-23 11-1358 0 0,-308 358 2126 0 0,-4 3 17 0 0,1 0 1 0 0,1 2-1 0 0,0-1 0 0 0,2 2 0 0 0,30-20 0 0 0,-50 44 661 0 0,-9 7-212 0 0,-1 0-1 0 0,0-1 0 0 0,-25 25 0 0 0,0-1 260 0 0,-321 363 1696 0 0,-80 94-3289 0 0,435-494 1020 0 0,-23 27-202 0 0,1 1 0 0 0,1 1 0 0 0,1 1 1 0 0,2 0-1 0 0,-26 60 0 0 0,45-90 219 0 0,0-1 0 0 0,0 1 0 0 0,1 0 0 0 0,-1 0 0 0 0,1 0 0 0 0,-1 0 0 0 0,1 0 0 0 0,0 1 0 0 0,0-1 0 0 0,0 0 0 0 0,0 0 0 0 0,0 0 0 0 0,1 2 0 0 0,-1-3-19 0 0,0-1 1 0 0,1 1-1 0 0,-1 0 1 0 0,0-1-1 0 0,1 1 1 0 0,-1-1-1 0 0,0 1 1 0 0,1-1-1 0 0,-1 0 1 0 0,1 1-1 0 0,-1-1 1 0 0,1 1-1 0 0,-1-1 1 0 0,1 0-1 0 0,-1 1 1 0 0,1-1-1 0 0,-1 0 0 0 0,1 0 1 0 0,-1 1-1 0 0,1-1 1 0 0,-1 0-1 0 0,1 0 1 0 0,0 0-1 0 0,-1 0 1 0 0,1 0-1 0 0,0 0 1 0 0,-1 0-1 0 0,1 0 1 0 0,3 0-40 0 0,0-1 0 0 0,-1 0 0 0 0,1 0 0 0 0,-1 0 0 0 0,0-1 0 0 0,1 1 0 0 0,-1-1 0 0 0,0 0 0 0 0,0 1 0 0 0,0-1 0 0 0,0-1 0 0 0,5-4 0 0 0,21-22 35 0 0,41-57-1 0 0,-44 52 102 0 0,49-50 1 0 0,-65 74-24 0 0,55-48-215 0 0,-58 53 199 0 0,0 0 1 0 0,0 0-1 0 0,1 0 1 0 0,-1 1-1 0 0,1 0 0 0 0,0 0 1 0 0,12-3-1 0 0,-20 7-27 0 0,1 0 0 0 0,-1 0 0 0 0,0 0 0 0 0,0 0 0 0 0,0 0-1 0 0,1 1 1 0 0,-1-1 0 0 0,0 0 0 0 0,0 0 0 0 0,0 0 0 0 0,0 0 0 0 0,1 0-1 0 0,-1 1 1 0 0,0-1 0 0 0,0 0 0 0 0,0 0 0 0 0,0 0 0 0 0,0 1-1 0 0,1-1 1 0 0,-1 0 0 0 0,0 0 0 0 0,0 1 0 0 0,0-1 0 0 0,0 0 0 0 0,0 0-1 0 0,0 0 1 0 0,0 1 0 0 0,0-1 0 0 0,0 0 0 0 0,0 0 0 0 0,0 1 0 0 0,0-1-1 0 0,0 0 1 0 0,0 0 0 0 0,0 1 0 0 0,0-1 0 0 0,0 0 0 0 0,0 0 0 0 0,0 0-1 0 0,-1 1 1 0 0,1-1 0 0 0,0 0 0 0 0,0 0 0 0 0,0 0 0 0 0,0 1-1 0 0,0-1 1 0 0,-1 0 0 0 0,1 0 0 0 0,0 0 0 0 0,0 1 0 0 0,-8 14 90 0 0,-130 178 2331 0 0,40-61-2745 0 0,62-84-32 0 0,25-36 173 0 0,0 1 0 0 0,2-1 1 0 0,-1 2-1 0 0,2-1 0 0 0,0 1 0 0 0,0 1 1 0 0,1 0-1 0 0,-8 26 0 0 0,15-40 139 0 0,0 0 0 0 0,-1 0 1 0 0,1 0-1 0 0,0 0 0 0 0,0-1 0 0 0,0 1 0 0 0,0 0 0 0 0,0 0 0 0 0,0 0 0 0 0,0 0 1 0 0,0-1-1 0 0,0 1 0 0 0,1 0 0 0 0,-1 0 0 0 0,0 0 0 0 0,0 0 0 0 0,1-1 0 0 0,-1 1 1 0 0,1 0-1 0 0,-1 0 0 0 0,0-1 0 0 0,1 1 0 0 0,-1 0 0 0 0,1-1 0 0 0,0 1 0 0 0,-1-1 1 0 0,1 1-1 0 0,-1 0 0 0 0,1-1 0 0 0,0 0 0 0 0,1 1 0 0 0,0 0 4 0 0,0-1-1 0 0,0 1 1 0 0,0-1-1 0 0,0 0 1 0 0,1 0-1 0 0,-1 0 1 0 0,0 0-1 0 0,0 0 1 0 0,1 0-1 0 0,-1 0 1 0 0,4-2-1 0 0,5-1 115 0 0,0-1-1 0 0,-1 0 1 0 0,17-10-1 0 0,74-48 899 0 0,119-97 0 0 0,77-90 731 0 0,-269 225-1295 0 0,54-50 10 0 0,-3-4 0 0 0,-4-2-1 0 0,95-133 1 0 0,-122 144-1196 0 0,-4-3 0 0 0,-2-1 0 0 0,-4-2 0 0 0,-2-2 0 0 0,26-88 0 0 0,-62 163 701 0 0,4-6-220 0 0,-1-1 0 0 0,0 0 0 0 0,-1 0 0 0 0,0-1 0 0 0,-1 1 0 0 0,0 0-1 0 0,0-1 1 0 0,-1 1 0 0 0,-1-18 0 0 0,0 26 292 0 0,0-1-1 0 0,0 1 0 0 0,0-1 1 0 0,0 1-1 0 0,0 0 0 0 0,0-1 1 0 0,-1 1-1 0 0,1 0 0 0 0,0 0 0 0 0,-1 0 1 0 0,1 0-1 0 0,-1 0 0 0 0,1 0 1 0 0,-1 0-1 0 0,1 0 0 0 0,-1 1 1 0 0,0-1-1 0 0,1 1 0 0 0,-1-1 1 0 0,0 1-1 0 0,0-1 0 0 0,1 1 1 0 0,-1 0-1 0 0,0 0 0 0 0,0 0 1 0 0,0 0-1 0 0,-1 1 0 0 0,-50 4 104 0 0,18 7-161 0 0,1 1-1 0 0,0 2 1 0 0,1 2-1 0 0,-54 36 1 0 0,41-26 189 0 0,-486 347 340 0 0,295-174 323 0 0,206-173-638 0 0,-61 55 152 0 0,4 4 0 0 0,4 3 0 0 0,4 4 0 0 0,4 3 1 0 0,4 4-1 0 0,-99 182 0 0 0,149-237-653 0 0,-19 56 1 0 0,35-82 258 0 0,0 0-1 0 0,1 1 1 0 0,1-1 0 0 0,1 1-1 0 0,0 37 1 0 0,3-55 77 0 0,0 0 1 0 0,0 0-1 0 0,0 0 0 0 0,0 0 1 0 0,0 0-1 0 0,1 0 1 0 0,-1 0-1 0 0,1 0 0 0 0,0-1 1 0 0,0 1-1 0 0,-1 0 1 0 0,1 0-1 0 0,0 0 0 0 0,0-1 1 0 0,1 1-1 0 0,-1 0 1 0 0,0-1-1 0 0,0 0 0 0 0,1 1 1 0 0,-1-1-1 0 0,1 1 1 0 0,2 1-1 0 0,0-2 26 0 0,-1 1-1 0 0,1-1 1 0 0,-1 0-1 0 0,1 0 1 0 0,0 0 0 0 0,0 0-1 0 0,0 0 1 0 0,-1-1-1 0 0,1 0 1 0 0,0 0 0 0 0,4 0-1 0 0,5-1 110 0 0,0-1-1 0 0,0-1 1 0 0,0 0-1 0 0,0 0 0 0 0,-1-1 1 0 0,13-7-1 0 0,24-14 637 0 0,-1-2-1 0 0,67-50 0 0 0,77-80-1236 0 0,17-12-1546 0 0,-51 51-1251 0 0,-130 96 1036 0 0</inkml:trace>
  <inkml:trace contextRef="#ctx0" brushRef="#br0" timeOffset="344.62">1066 1002 10602 0 0,'-11'-12'0'0'0,"7"6"0"0"0,1 4 0 0 0,3 1 0 0 0,-1-1 0 0 0,0 2 0 0 0,1-3 0 0 0,0 1 0 0 0,0-2 0 0 0,0 2 0 0 0,0 0-160 0 0,2-1-32 0 0,5-1 280 0 0,1-1-32 0 0,3 0-3801 0 0</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officeatwork xmlns="http://schemas.officeatwork.com/Document">eNp7v3u/jUt+cmlual6JnY1PYl56aWJ6qp2RgampjT6ca6MPVwMA6D4SQg==</officeatwork>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50DB96CEFA8AB247B4BE0413E7093EB3" ma:contentTypeVersion="0" ma:contentTypeDescription="Ein neues Dokument erstellen." ma:contentTypeScope="" ma:versionID="6d68a2be17f2e21e6c9dbcf613bf420b">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Props1.xml><?xml version="1.0" encoding="utf-8"?>
<ds:datastoreItem xmlns:ds="http://schemas.openxmlformats.org/officeDocument/2006/customXml" ds:itemID="{E4E65721-E7E5-4833-A92A-D214EBB3F996}">
  <ds:schemaRefs>
    <ds:schemaRef ds:uri="http://schemas.microsoft.com/office/2006/metadata/properties"/>
    <ds:schemaRef ds:uri="http://schemas.microsoft.com/office/infopath/2007/PartnerControls"/>
    <ds:schemaRef ds:uri="eb8624ec-695b-4c45-8dbd-05edb4466d2b"/>
  </ds:schemaRefs>
</ds:datastoreItem>
</file>

<file path=customXml/itemProps2.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customXml/itemProps4.xml><?xml version="1.0" encoding="utf-8"?>
<ds:datastoreItem xmlns:ds="http://schemas.openxmlformats.org/officeDocument/2006/customXml" ds:itemID="{6965C47D-3612-4371-8F52-F1231F38D918}">
  <ds:schemaRefs>
    <ds:schemaRef ds:uri="http://schemas.microsoft.com/sharepoint/v3/contenttype/forms"/>
  </ds:schemaRefs>
</ds:datastoreItem>
</file>

<file path=customXml/itemProps5.xml><?xml version="1.0" encoding="utf-8"?>
<ds:datastoreItem xmlns:ds="http://schemas.openxmlformats.org/officeDocument/2006/customXml" ds:itemID="{CF040C30-F0F9-4D82-8D22-C47B9F9E08BE}"/>
</file>

<file path=customXml/itemProps6.xml><?xml version="1.0" encoding="utf-8"?>
<ds:datastoreItem xmlns:ds="http://schemas.openxmlformats.org/officeDocument/2006/customXml" ds:itemID="{74A41DEA-AAE9-49FE-8D5F-A892F5050D8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00+Template+A4+high (1)</Template>
  <TotalTime>0</TotalTime>
  <Pages>3</Pages>
  <Words>380</Words>
  <Characters>3135</Characters>
  <Application>Microsoft Office Word</Application>
  <DocSecurity>4</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Aufgabenstellung Vertiefungsarbeit</vt:lpstr>
      <vt:lpstr/>
    </vt:vector>
  </TitlesOfParts>
  <Manager/>
  <Company/>
  <LinksUpToDate>false</LinksUpToDate>
  <CharactersWithSpaces>3508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 Allmen Silvia HSLU T&amp;A</dc:creator>
  <cp:keywords/>
  <cp:lastModifiedBy>Gitz Pascal HSLU T&amp;A</cp:lastModifiedBy>
  <cp:revision>2</cp:revision>
  <cp:lastPrinted>2007-08-23T08:57:00Z</cp:lastPrinted>
  <dcterms:created xsi:type="dcterms:W3CDTF">2023-09-20T07:58:00Z</dcterms:created>
  <dcterms:modified xsi:type="dcterms:W3CDTF">2023-09-20T07:58:00Z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Doc.Text">
    <vt:lpwstr>Text</vt:lpwstr>
  </property>
  <property fmtid="{D5CDD505-2E9C-101B-9397-08002B2CF9AE}" pid="5" name="Organisation.Address4">
    <vt:lpwstr>www.hslu.ch</vt:lpwstr>
  </property>
  <property fmtid="{D5CDD505-2E9C-101B-9397-08002B2CF9AE}" pid="6" name="Contactperson.SchoolPart">
    <vt:lpwstr/>
  </property>
  <property fmtid="{D5CDD505-2E9C-101B-9397-08002B2CF9AE}" pid="7" name="Doc.Document">
    <vt:lpwstr>Dokument</vt:lpwstr>
  </property>
  <property fmtid="{D5CDD505-2E9C-101B-9397-08002B2CF9AE}" pid="8" name="Recipient.EMail">
    <vt:lpwstr/>
  </property>
  <property fmtid="{D5CDD505-2E9C-101B-9397-08002B2CF9AE}" pid="9" name="Signature2.Name">
    <vt:lpwstr/>
  </property>
  <property fmtid="{D5CDD505-2E9C-101B-9397-08002B2CF9AE}" pid="10" name="TaxKeyword">
    <vt:lpwstr/>
  </property>
  <property fmtid="{D5CDD505-2E9C-101B-9397-08002B2CF9AE}" pid="11" name="Contactperson.DirectPhone">
    <vt:lpwstr/>
  </property>
  <property fmtid="{D5CDD505-2E9C-101B-9397-08002B2CF9AE}" pid="12" name="Recipient.DeliveryOption">
    <vt:lpwstr/>
  </property>
  <property fmtid="{D5CDD505-2E9C-101B-9397-08002B2CF9AE}" pid="13" name="Signature2.SchoolPart">
    <vt:lpwstr/>
  </property>
  <property fmtid="{D5CDD505-2E9C-101B-9397-08002B2CF9AE}" pid="14" name="Doc.Recipient">
    <vt:lpwstr>Empfänger</vt:lpwstr>
  </property>
  <property fmtid="{D5CDD505-2E9C-101B-9397-08002B2CF9AE}" pid="15" name="BM_Enclosures">
    <vt:lpwstr/>
  </property>
  <property fmtid="{D5CDD505-2E9C-101B-9397-08002B2CF9AE}" pid="16" name="Outputprofile.DraftPathTime">
    <vt:lpwstr/>
  </property>
  <property fmtid="{D5CDD505-2E9C-101B-9397-08002B2CF9AE}" pid="17" name="BM_RecipientClosing">
    <vt:lpwstr/>
  </property>
  <property fmtid="{D5CDD505-2E9C-101B-9397-08002B2CF9AE}" pid="18" name="Doc.Subject">
    <vt:lpwstr>Betreff</vt:lpwstr>
  </property>
  <property fmtid="{D5CDD505-2E9C-101B-9397-08002B2CF9AE}" pid="19" name="_dlc_DocId">
    <vt:lpwstr>HSLUTA-509-61</vt:lpwstr>
  </property>
  <property fmtid="{D5CDD505-2E9C-101B-9397-08002B2CF9AE}" pid="20" name="ContentTypeId">
    <vt:lpwstr>0x01010050DB96CEFA8AB247B4BE0413E7093EB3</vt:lpwstr>
  </property>
  <property fmtid="{D5CDD505-2E9C-101B-9397-08002B2CF9AE}" pid="21" name="Contactperson.Additive">
    <vt:lpwstr/>
  </property>
  <property fmtid="{D5CDD505-2E9C-101B-9397-08002B2CF9AE}" pid="22" name="Organisation.City">
    <vt:lpwstr>Horw</vt:lpwstr>
  </property>
  <property fmtid="{D5CDD505-2E9C-101B-9397-08002B2CF9AE}" pid="23" name="Doc.Telephone">
    <vt:lpwstr>T direkt</vt:lpwstr>
  </property>
  <property fmtid="{D5CDD505-2E9C-101B-9397-08002B2CF9AE}" pid="24" name="CustomField.DocumentType">
    <vt:lpwstr/>
  </property>
  <property fmtid="{D5CDD505-2E9C-101B-9397-08002B2CF9AE}" pid="25" name="Doc.ToWhom">
    <vt:lpwstr>Geht an:</vt:lpwstr>
  </property>
  <property fmtid="{D5CDD505-2E9C-101B-9397-08002B2CF9AE}" pid="26" name="BM_DocumentType">
    <vt:lpwstr/>
  </property>
  <property fmtid="{D5CDD505-2E9C-101B-9397-08002B2CF9AE}" pid="27" name="Organisation.Address3">
    <vt:lpwstr>T +41 41 349 33 11, F +41 41 349 39 60</vt:lpwstr>
  </property>
  <property fmtid="{D5CDD505-2E9C-101B-9397-08002B2CF9AE}" pid="28" name="Signature1.Name">
    <vt:lpwstr/>
  </property>
  <property fmtid="{D5CDD505-2E9C-101B-9397-08002B2CF9AE}" pid="29" name="Signature1.SchoolPart">
    <vt:lpwstr/>
  </property>
  <property fmtid="{D5CDD505-2E9C-101B-9397-08002B2CF9AE}" pid="30" name="Signature2.OrganisationUnit">
    <vt:lpwstr/>
  </property>
  <property fmtid="{D5CDD505-2E9C-101B-9397-08002B2CF9AE}" pid="31" name="Contactperson.Name">
    <vt:lpwstr/>
  </property>
  <property fmtid="{D5CDD505-2E9C-101B-9397-08002B2CF9AE}" pid="32" name="Signature2.Function">
    <vt:lpwstr/>
  </property>
  <property fmtid="{D5CDD505-2E9C-101B-9397-08002B2CF9AE}" pid="33" name="Author.Name">
    <vt:lpwstr/>
  </property>
  <property fmtid="{D5CDD505-2E9C-101B-9397-08002B2CF9AE}" pid="34" name="Signature1.OrganisationUnit">
    <vt:lpwstr/>
  </property>
  <property fmtid="{D5CDD505-2E9C-101B-9397-08002B2CF9AE}" pid="35" name="BM_Text">
    <vt:lpwstr/>
  </property>
  <property fmtid="{D5CDD505-2E9C-101B-9397-08002B2CF9AE}" pid="36" name="_dlc_DocIdItemGuid">
    <vt:lpwstr>82a51a40-af7a-4b5c-89d0-da5927410e9c</vt:lpwstr>
  </property>
  <property fmtid="{D5CDD505-2E9C-101B-9397-08002B2CF9AE}" pid="37" name="Doc.Page">
    <vt:lpwstr>Seite</vt:lpwstr>
  </property>
  <property fmtid="{D5CDD505-2E9C-101B-9397-08002B2CF9AE}" pid="38" name="Contactperson.EMail">
    <vt:lpwstr/>
  </property>
  <property fmtid="{D5CDD505-2E9C-101B-9397-08002B2CF9AE}" pid="39" name="Organisation.Address1">
    <vt:lpwstr/>
  </property>
  <property fmtid="{D5CDD505-2E9C-101B-9397-08002B2CF9AE}" pid="40" name="Signature1.Function">
    <vt:lpwstr/>
  </property>
  <property fmtid="{D5CDD505-2E9C-101B-9397-08002B2CF9AE}" pid="41" name="BM_Subject">
    <vt:lpwstr/>
  </property>
  <property fmtid="{D5CDD505-2E9C-101B-9397-08002B2CF9AE}" pid="42" name="Contactperson.OrganisationUnit">
    <vt:lpwstr/>
  </property>
  <property fmtid="{D5CDD505-2E9C-101B-9397-08002B2CF9AE}" pid="43" name="Contactperson.Function">
    <vt:lpwstr/>
  </property>
  <property fmtid="{D5CDD505-2E9C-101B-9397-08002B2CF9AE}" pid="44" name="CustomField.DokumentTyp">
    <vt:lpwstr/>
  </property>
  <property fmtid="{D5CDD505-2E9C-101B-9397-08002B2CF9AE}" pid="45" name="_dlc_DocIdUrl">
    <vt:lpwstr>https://intranet.hslu.ch/technikarchitektur/abta/amse/_layouts/DocIdRedir.aspx?ID=HSLUTA-509-61, HSLUTA-509-61</vt:lpwstr>
  </property>
  <property fmtid="{D5CDD505-2E9C-101B-9397-08002B2CF9AE}" pid="46" name="Recipient.Closing">
    <vt:lpwstr/>
  </property>
  <property fmtid="{D5CDD505-2E9C-101B-9397-08002B2CF9AE}" pid="47" name="URL">
    <vt:lpwstr/>
  </property>
  <property fmtid="{D5CDD505-2E9C-101B-9397-08002B2CF9AE}" pid="48" name="Organisation.Address2">
    <vt:lpwstr>Technikumstrasse 21, CH-6048 Horw</vt:lpwstr>
  </property>
  <property fmtid="{D5CDD505-2E9C-101B-9397-08002B2CF9AE}" pid="49" name="Outputprofile.InternalPath">
    <vt:lpwstr/>
  </property>
  <property fmtid="{D5CDD505-2E9C-101B-9397-08002B2CF9AE}" pid="50" name="MSIP_Label_e8b0afbd-3cf7-4707-aee4-8dc9d855de29_Enabled">
    <vt:lpwstr>true</vt:lpwstr>
  </property>
  <property fmtid="{D5CDD505-2E9C-101B-9397-08002B2CF9AE}" pid="51" name="MSIP_Label_e8b0afbd-3cf7-4707-aee4-8dc9d855de29_SetDate">
    <vt:lpwstr>2022-12-16T09:41:05Z</vt:lpwstr>
  </property>
  <property fmtid="{D5CDD505-2E9C-101B-9397-08002B2CF9AE}" pid="52" name="MSIP_Label_e8b0afbd-3cf7-4707-aee4-8dc9d855de29_Method">
    <vt:lpwstr>Standard</vt:lpwstr>
  </property>
  <property fmtid="{D5CDD505-2E9C-101B-9397-08002B2CF9AE}" pid="53" name="MSIP_Label_e8b0afbd-3cf7-4707-aee4-8dc9d855de29_Name">
    <vt:lpwstr>intern</vt:lpwstr>
  </property>
  <property fmtid="{D5CDD505-2E9C-101B-9397-08002B2CF9AE}" pid="54" name="MSIP_Label_e8b0afbd-3cf7-4707-aee4-8dc9d855de29_SiteId">
    <vt:lpwstr>75a34008-d7d1-4924-8e78-31fea86f6e68</vt:lpwstr>
  </property>
  <property fmtid="{D5CDD505-2E9C-101B-9397-08002B2CF9AE}" pid="55" name="MSIP_Label_e8b0afbd-3cf7-4707-aee4-8dc9d855de29_ActionId">
    <vt:lpwstr>f4113a6a-24e2-44d1-bfeb-29784e669ce4</vt:lpwstr>
  </property>
  <property fmtid="{D5CDD505-2E9C-101B-9397-08002B2CF9AE}" pid="56" name="MSIP_Label_e8b0afbd-3cf7-4707-aee4-8dc9d855de29_ContentBits">
    <vt:lpwstr>0</vt:lpwstr>
  </property>
  <property fmtid="{D5CDD505-2E9C-101B-9397-08002B2CF9AE}" pid="57" name="_SourceUrl">
    <vt:lpwstr/>
  </property>
  <property fmtid="{D5CDD505-2E9C-101B-9397-08002B2CF9AE}" pid="58" name="_SharedFileIndex">
    <vt:lpwstr/>
  </property>
  <property fmtid="{D5CDD505-2E9C-101B-9397-08002B2CF9AE}" pid="59" name="ComplianceAssetId">
    <vt:lpwstr/>
  </property>
  <property fmtid="{D5CDD505-2E9C-101B-9397-08002B2CF9AE}" pid="60" name="_ExtendedDescription">
    <vt:lpwstr/>
  </property>
  <property fmtid="{D5CDD505-2E9C-101B-9397-08002B2CF9AE}" pid="61" name="TriggerFlowInfo">
    <vt:lpwstr/>
  </property>
</Properties>
</file>